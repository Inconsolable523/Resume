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164AC" w14:textId="1C7884F2" w:rsidR="0078168F" w:rsidRDefault="00A60FB2" w:rsidP="00D077BE">
      <w:pPr>
        <w:jc w:val="righ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CED727" wp14:editId="11F09E00">
                <wp:simplePos x="0" y="0"/>
                <wp:positionH relativeFrom="column">
                  <wp:posOffset>-401955</wp:posOffset>
                </wp:positionH>
                <wp:positionV relativeFrom="paragraph">
                  <wp:posOffset>407670</wp:posOffset>
                </wp:positionV>
                <wp:extent cx="1256665" cy="914400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9F314" w14:textId="7BD4E80A" w:rsidR="003F1D14" w:rsidRPr="00A60FB2" w:rsidRDefault="003F1D14">
                            <w:pPr>
                              <w:rPr>
                                <w:rFonts w:asciiTheme="majorEastAsia" w:eastAsiaTheme="majorEastAsia" w:hAnsiTheme="majorEastAsia" w:hint="eastAsia"/>
                                <w:sz w:val="84"/>
                                <w:szCs w:val="84"/>
                              </w:rPr>
                            </w:pPr>
                            <w:r w:rsidRPr="00A60FB2">
                              <w:rPr>
                                <w:rFonts w:asciiTheme="majorEastAsia" w:eastAsiaTheme="majorEastAsia" w:hAnsiTheme="majorEastAsia" w:hint="eastAsia"/>
                                <w:sz w:val="84"/>
                                <w:szCs w:val="84"/>
                              </w:rPr>
                              <w:t>支超</w:t>
                            </w:r>
                            <w:r w:rsidR="005C318D" w:rsidRPr="00A60FB2">
                              <w:rPr>
                                <w:rFonts w:asciiTheme="majorEastAsia" w:eastAsiaTheme="majorEastAsia" w:hAnsiTheme="majorEastAsia" w:hint="eastAsia"/>
                                <w:sz w:val="84"/>
                                <w:szCs w:val="8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ED727" id="_x0000_t202" coordsize="21600,21600" o:spt="202" path="m0,0l0,21600,21600,21600,21600,0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-31.65pt;margin-top:32.1pt;width:98.95pt;height:1in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" filled="f" stroked="f" strokeweight=".5pt">
                <v:textbox>
                  <w:txbxContent>
                    <w:p w14:paraId="5BD9F314" w14:textId="7BD4E80A" w:rsidR="003F1D14" w:rsidRPr="00A60FB2" w:rsidRDefault="003F1D14">
                      <w:pPr>
                        <w:rPr>
                          <w:rFonts w:asciiTheme="majorEastAsia" w:eastAsiaTheme="majorEastAsia" w:hAnsiTheme="majorEastAsia" w:hint="eastAsia"/>
                          <w:sz w:val="84"/>
                          <w:szCs w:val="84"/>
                        </w:rPr>
                      </w:pPr>
                      <w:r w:rsidRPr="00A60FB2">
                        <w:rPr>
                          <w:rFonts w:asciiTheme="majorEastAsia" w:eastAsiaTheme="majorEastAsia" w:hAnsiTheme="majorEastAsia" w:hint="eastAsia"/>
                          <w:sz w:val="84"/>
                          <w:szCs w:val="84"/>
                        </w:rPr>
                        <w:t>支超</w:t>
                      </w:r>
                      <w:r w:rsidR="005C318D" w:rsidRPr="00A60FB2">
                        <w:rPr>
                          <w:rFonts w:asciiTheme="majorEastAsia" w:eastAsiaTheme="majorEastAsia" w:hAnsiTheme="majorEastAsia" w:hint="eastAsia"/>
                          <w:sz w:val="84"/>
                          <w:szCs w:val="84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9EF">
        <w:rPr>
          <w:rFonts w:hint="eastAsia"/>
        </w:rPr>
        <w:t xml:space="preserve">      </w:t>
      </w:r>
      <w:r w:rsidR="007B5380">
        <w:rPr>
          <w:rFonts w:hint="eastAsia"/>
          <w:noProof/>
        </w:rPr>
        <w:drawing>
          <wp:inline distT="0" distB="0" distL="0" distR="0" wp14:anchorId="3A267DD7" wp14:editId="71B663DD">
            <wp:extent cx="1532365" cy="1532365"/>
            <wp:effectExtent l="0" t="0" r="0" b="0"/>
            <wp:docPr id="26" name="图片 26" descr="image/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/smal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057" cy="153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9EF">
        <w:rPr>
          <w:rFonts w:hint="eastAsia"/>
        </w:rPr>
        <w:t xml:space="preserve">                                    </w:t>
      </w:r>
    </w:p>
    <w:p w14:paraId="13D98752" w14:textId="74AACC82" w:rsidR="0078168F" w:rsidRDefault="000819EF">
      <w:pPr>
        <w:rPr>
          <w:rFonts w:hint="eastAsia"/>
        </w:rPr>
      </w:pPr>
      <w:r>
        <w:rPr>
          <w:rFonts w:hint="eastAsia"/>
        </w:rPr>
        <w:t xml:space="preserve">                  </w:t>
      </w:r>
    </w:p>
    <w:p w14:paraId="588CCFA3" w14:textId="5D05563C" w:rsidR="00E85C2C" w:rsidRDefault="00E85C2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4EA90" wp14:editId="5367E2FD">
                <wp:simplePos x="0" y="0"/>
                <wp:positionH relativeFrom="column">
                  <wp:posOffset>-866401</wp:posOffset>
                </wp:positionH>
                <wp:positionV relativeFrom="paragraph">
                  <wp:posOffset>202416</wp:posOffset>
                </wp:positionV>
                <wp:extent cx="3774926" cy="1183739"/>
                <wp:effectExtent l="0" t="0" r="0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926" cy="118373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DF36395" w14:textId="79DEC988" w:rsidR="00486697" w:rsidRPr="00A60FB2" w:rsidRDefault="00C12ECE" w:rsidP="0048669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Theme="minorEastAsia" w:eastAsiaTheme="minorEastAsia" w:hAnsiTheme="minorEastAsia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E05DFD"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  <w:t>联系方式:</w:t>
                            </w:r>
                            <w:r w:rsidR="00CE7284"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486697" w:rsidRPr="00A60FB2">
                              <w:rPr>
                                <w:rFonts w:asciiTheme="minorEastAsia" w:eastAsiaTheme="minorEastAsia" w:hAnsiTheme="minorEastAsia" w:cs="Times New Roman"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15215296797</w:t>
                            </w:r>
                          </w:p>
                          <w:p w14:paraId="3D40105D" w14:textId="1DDCBC90" w:rsidR="00486697" w:rsidRPr="00A60FB2" w:rsidRDefault="00C12ECE" w:rsidP="0048669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AC505F"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  <w:t>邮箱:</w:t>
                            </w:r>
                            <w:r w:rsidR="003E08C4" w:rsidRPr="00A60FB2"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hyperlink r:id="rId7" w:history="1">
                              <w:r w:rsidR="0025568A" w:rsidRPr="00A60FB2">
                                <w:rPr>
                                  <w:rStyle w:val="aa"/>
                                  <w:rFonts w:asciiTheme="minorEastAsia" w:eastAsiaTheme="minorEastAsia" w:hAnsiTheme="minorEastAsia" w:hint="eastAsia"/>
                                  <w:bCs/>
                                  <w:kern w:val="24"/>
                                </w:rPr>
                                <w:t>1273258990@qq.com</w:t>
                              </w:r>
                            </w:hyperlink>
                            <w:r w:rsidR="0025568A" w:rsidRPr="00A60FB2"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</w:p>
                          <w:p w14:paraId="2F72D9A9" w14:textId="72E672BF" w:rsidR="0025568A" w:rsidRPr="00A60FB2" w:rsidRDefault="00C12ECE" w:rsidP="0048669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Theme="minorEastAsia" w:eastAsiaTheme="minorEastAsia" w:hAnsiTheme="minorEastAsia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25568A" w:rsidRPr="00A60FB2"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  <w:t>GitHub:</w:t>
                            </w:r>
                            <w:r w:rsidR="00CE7284"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hyperlink r:id="rId8" w:history="1">
                              <w:r w:rsidR="0025568A" w:rsidRPr="00A60FB2">
                                <w:rPr>
                                  <w:rStyle w:val="aa"/>
                                  <w:rFonts w:asciiTheme="minorEastAsia" w:eastAsiaTheme="minorEastAsia" w:hAnsiTheme="minorEastAsia"/>
                                  <w:bCs/>
                                  <w:kern w:val="24"/>
                                </w:rPr>
                                <w:t>https://github.com/Inconsolable523</w:t>
                              </w:r>
                            </w:hyperlink>
                          </w:p>
                          <w:p w14:paraId="48672F41" w14:textId="77777777" w:rsidR="0025568A" w:rsidRPr="00A60FB2" w:rsidRDefault="0025568A" w:rsidP="0025568A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rPr>
                                <w:rFonts w:asciiTheme="minorEastAsia" w:eastAsiaTheme="minorEastAsia" w:hAnsiTheme="minorEastAsia"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09354" w14:textId="77777777" w:rsidR="00486697" w:rsidRDefault="00486697" w:rsidP="00486697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FE0EBA9" w14:textId="77777777" w:rsidR="00486697" w:rsidRDefault="00486697" w:rsidP="00486697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32BD8CAF" w14:textId="77777777" w:rsidR="0078168F" w:rsidRDefault="0078168F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4EA90" id="矩形 5" o:spid="_x0000_s1027" style="position:absolute;margin-left:-68.2pt;margin-top:15.95pt;width:297.25pt;height:9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" filled="f" stroked="f" strokeweight="2pt">
                <v:textbox>
                  <w:txbxContent>
                    <w:p w14:paraId="3DF36395" w14:textId="79DEC988" w:rsidR="00486697" w:rsidRPr="00A60FB2" w:rsidRDefault="00C12ECE" w:rsidP="00486697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Theme="minorEastAsia" w:eastAsiaTheme="minorEastAsia" w:hAnsiTheme="minorEastAsia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E05DFD"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  <w:t>联系方式:</w:t>
                      </w:r>
                      <w:r w:rsidR="00CE7284"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486697" w:rsidRPr="00A60FB2">
                        <w:rPr>
                          <w:rFonts w:asciiTheme="minorEastAsia" w:eastAsiaTheme="minorEastAsia" w:hAnsiTheme="minorEastAsia" w:cs="Times New Roman"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15215296797</w:t>
                      </w:r>
                    </w:p>
                    <w:p w14:paraId="3D40105D" w14:textId="1DDCBC90" w:rsidR="00486697" w:rsidRPr="00A60FB2" w:rsidRDefault="00C12ECE" w:rsidP="00486697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AC505F"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  <w:t>邮箱:</w:t>
                      </w:r>
                      <w:r w:rsidR="003E08C4" w:rsidRPr="00A60FB2"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hyperlink r:id="rId9" w:history="1">
                        <w:r w:rsidR="0025568A" w:rsidRPr="00A60FB2">
                          <w:rPr>
                            <w:rStyle w:val="aa"/>
                            <w:rFonts w:asciiTheme="minorEastAsia" w:eastAsiaTheme="minorEastAsia" w:hAnsiTheme="minorEastAsia" w:hint="eastAsia"/>
                            <w:bCs/>
                            <w:kern w:val="24"/>
                          </w:rPr>
                          <w:t>1273258990@qq.com</w:t>
                        </w:r>
                      </w:hyperlink>
                      <w:r w:rsidR="0025568A" w:rsidRPr="00A60FB2"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</w:p>
                    <w:p w14:paraId="2F72D9A9" w14:textId="72E672BF" w:rsidR="0025568A" w:rsidRPr="00A60FB2" w:rsidRDefault="00C12ECE" w:rsidP="00486697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Theme="minorEastAsia" w:eastAsiaTheme="minorEastAsia" w:hAnsiTheme="minorEastAsia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25568A" w:rsidRPr="00A60FB2"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  <w:t>GitHub:</w:t>
                      </w:r>
                      <w:r w:rsidR="00CE7284"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hyperlink r:id="rId10" w:history="1">
                        <w:r w:rsidR="0025568A" w:rsidRPr="00A60FB2">
                          <w:rPr>
                            <w:rStyle w:val="aa"/>
                            <w:rFonts w:asciiTheme="minorEastAsia" w:eastAsiaTheme="minorEastAsia" w:hAnsiTheme="minorEastAsia"/>
                            <w:bCs/>
                            <w:kern w:val="24"/>
                          </w:rPr>
                          <w:t>https://github.com/Inconsolable523</w:t>
                        </w:r>
                      </w:hyperlink>
                    </w:p>
                    <w:p w14:paraId="48672F41" w14:textId="77777777" w:rsidR="0025568A" w:rsidRPr="00A60FB2" w:rsidRDefault="0025568A" w:rsidP="0025568A">
                      <w:pPr>
                        <w:pStyle w:val="a9"/>
                        <w:snapToGrid w:val="0"/>
                        <w:spacing w:before="0" w:beforeAutospacing="0" w:after="0" w:afterAutospacing="0"/>
                        <w:rPr>
                          <w:rFonts w:asciiTheme="minorEastAsia" w:eastAsiaTheme="minorEastAsia" w:hAnsiTheme="minorEastAsia"/>
                          <w:bCs/>
                          <w:color w:val="000000"/>
                          <w:kern w:val="24"/>
                        </w:rPr>
                      </w:pPr>
                    </w:p>
                    <w:p w14:paraId="5DC09354" w14:textId="77777777" w:rsidR="00486697" w:rsidRDefault="00486697" w:rsidP="00486697">
                      <w:pPr>
                        <w:pStyle w:val="a9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</w:p>
                    <w:p w14:paraId="3FE0EBA9" w14:textId="77777777" w:rsidR="00486697" w:rsidRDefault="00486697" w:rsidP="00486697">
                      <w:pPr>
                        <w:rPr>
                          <w:szCs w:val="21"/>
                        </w:rPr>
                      </w:pPr>
                    </w:p>
                    <w:p w14:paraId="32BD8CAF" w14:textId="77777777" w:rsidR="0078168F" w:rsidRDefault="0078168F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FB1510" w14:textId="30CA13D7" w:rsidR="00E85C2C" w:rsidRDefault="00E85C2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CD82D" wp14:editId="1AE22244">
                <wp:simplePos x="0" y="0"/>
                <wp:positionH relativeFrom="column">
                  <wp:posOffset>3139701</wp:posOffset>
                </wp:positionH>
                <wp:positionV relativeFrom="paragraph">
                  <wp:posOffset>10309</wp:posOffset>
                </wp:positionV>
                <wp:extent cx="3681730" cy="1092497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730" cy="109249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0FD5457" w14:textId="0281B809" w:rsidR="003E08C4" w:rsidRPr="00C12ECE" w:rsidRDefault="00C12ECE" w:rsidP="003E08C4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3E08C4" w:rsidRPr="00C12ECE"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  <w:t>QQ: 1273258990</w:t>
                            </w:r>
                          </w:p>
                          <w:p w14:paraId="01BE0576" w14:textId="457DF1EF" w:rsidR="003E08C4" w:rsidRPr="00C12ECE" w:rsidRDefault="00C12ECE" w:rsidP="003E08C4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3E08C4" w:rsidRPr="00C12ECE"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  <w:t>期望职位：前端开发工程师</w:t>
                            </w:r>
                          </w:p>
                          <w:p w14:paraId="10C4DFC7" w14:textId="0BB72E4E" w:rsidR="003E08C4" w:rsidRPr="00C12ECE" w:rsidRDefault="00C12ECE" w:rsidP="003E08C4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Theme="minorEastAsia" w:eastAsiaTheme="minorEastAsia" w:hAnsiTheme="minorEastAsia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3E08C4" w:rsidRPr="00C12ECE">
                              <w:rPr>
                                <w:rFonts w:asciiTheme="minorEastAsia" w:eastAsiaTheme="minorEastAsia" w:hAnsiTheme="minorEastAsia" w:hint="eastAsia"/>
                                <w:bCs/>
                                <w:color w:val="000000"/>
                                <w:kern w:val="24"/>
                              </w:rPr>
                              <w:t>当前坐标：重庆</w:t>
                            </w:r>
                          </w:p>
                          <w:p w14:paraId="60E2D362" w14:textId="77777777" w:rsidR="00486697" w:rsidRPr="00C12ECE" w:rsidRDefault="00486697" w:rsidP="00486697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ind w:firstLine="420"/>
                              <w:rPr>
                                <w:rFonts w:asciiTheme="minorEastAsia" w:eastAsiaTheme="minorEastAsia" w:hAnsiTheme="minorEastAsia"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78D45022" w14:textId="77777777" w:rsidR="00486697" w:rsidRPr="00C12ECE" w:rsidRDefault="00486697" w:rsidP="00486697">
                            <w:pPr>
                              <w:rPr>
                                <w:rFonts w:asciiTheme="minorEastAsia" w:eastAsiaTheme="minorEastAsia" w:hAnsiTheme="minorEastAsia"/>
                                <w:szCs w:val="21"/>
                              </w:rPr>
                            </w:pPr>
                          </w:p>
                          <w:p w14:paraId="04131A06" w14:textId="77777777" w:rsidR="0078168F" w:rsidRPr="00C12ECE" w:rsidRDefault="0078168F">
                            <w:pPr>
                              <w:rPr>
                                <w:rFonts w:asciiTheme="minorEastAsia" w:eastAsiaTheme="minorEastAsia" w:hAnsiTheme="minorEastAsi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CD82D" id="矩形 28" o:spid="_x0000_s1028" style="position:absolute;margin-left:247.2pt;margin-top:.8pt;width:289.9pt;height:8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" filled="f" stroked="f" strokeweight="2pt">
                <v:textbox>
                  <w:txbxContent>
                    <w:p w14:paraId="20FD5457" w14:textId="0281B809" w:rsidR="003E08C4" w:rsidRPr="00C12ECE" w:rsidRDefault="00C12ECE" w:rsidP="003E08C4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3E08C4" w:rsidRPr="00C12ECE"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  <w:t>QQ: 1273258990</w:t>
                      </w:r>
                    </w:p>
                    <w:p w14:paraId="01BE0576" w14:textId="457DF1EF" w:rsidR="003E08C4" w:rsidRPr="00C12ECE" w:rsidRDefault="00C12ECE" w:rsidP="003E08C4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3E08C4" w:rsidRPr="00C12ECE"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  <w:t>期望职位：前端开发工程师</w:t>
                      </w:r>
                    </w:p>
                    <w:p w14:paraId="10C4DFC7" w14:textId="0BB72E4E" w:rsidR="003E08C4" w:rsidRPr="00C12ECE" w:rsidRDefault="00C12ECE" w:rsidP="003E08C4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rFonts w:asciiTheme="minorEastAsia" w:eastAsiaTheme="minorEastAsia" w:hAnsiTheme="minorEastAsia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3E08C4" w:rsidRPr="00C12ECE">
                        <w:rPr>
                          <w:rFonts w:asciiTheme="minorEastAsia" w:eastAsiaTheme="minorEastAsia" w:hAnsiTheme="minorEastAsia" w:hint="eastAsia"/>
                          <w:bCs/>
                          <w:color w:val="000000"/>
                          <w:kern w:val="24"/>
                        </w:rPr>
                        <w:t>当前坐标：重庆</w:t>
                      </w:r>
                    </w:p>
                    <w:p w14:paraId="60E2D362" w14:textId="77777777" w:rsidR="00486697" w:rsidRPr="00C12ECE" w:rsidRDefault="00486697" w:rsidP="00486697">
                      <w:pPr>
                        <w:pStyle w:val="a9"/>
                        <w:snapToGrid w:val="0"/>
                        <w:spacing w:before="0" w:beforeAutospacing="0" w:after="0" w:afterAutospacing="0"/>
                        <w:ind w:firstLine="420"/>
                        <w:rPr>
                          <w:rFonts w:asciiTheme="minorEastAsia" w:eastAsiaTheme="minorEastAsia" w:hAnsiTheme="minorEastAsia"/>
                          <w:bCs/>
                          <w:color w:val="000000"/>
                          <w:kern w:val="24"/>
                        </w:rPr>
                      </w:pPr>
                    </w:p>
                    <w:p w14:paraId="78D45022" w14:textId="77777777" w:rsidR="00486697" w:rsidRPr="00C12ECE" w:rsidRDefault="00486697" w:rsidP="00486697">
                      <w:pPr>
                        <w:rPr>
                          <w:rFonts w:asciiTheme="minorEastAsia" w:eastAsiaTheme="minorEastAsia" w:hAnsiTheme="minorEastAsia"/>
                          <w:szCs w:val="21"/>
                        </w:rPr>
                      </w:pPr>
                    </w:p>
                    <w:p w14:paraId="04131A06" w14:textId="77777777" w:rsidR="0078168F" w:rsidRPr="00C12ECE" w:rsidRDefault="0078168F">
                      <w:pPr>
                        <w:rPr>
                          <w:rFonts w:asciiTheme="minorEastAsia" w:eastAsiaTheme="minorEastAsia" w:hAnsiTheme="minorEastAsia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8CD56EE" w14:textId="77777777" w:rsidR="00E85C2C" w:rsidRDefault="00E85C2C">
      <w:pPr>
        <w:rPr>
          <w:rFonts w:hint="eastAsia"/>
        </w:rPr>
      </w:pPr>
    </w:p>
    <w:p w14:paraId="1B290040" w14:textId="2C2C2EA9" w:rsidR="0078168F" w:rsidRDefault="005C318D">
      <w:r>
        <w:rPr>
          <w:rFonts w:hint="eastAsia"/>
        </w:rPr>
        <w:t xml:space="preserve">                               </w:t>
      </w:r>
    </w:p>
    <w:p w14:paraId="5B73FBF6" w14:textId="23300D71" w:rsidR="0078168F" w:rsidRDefault="0078168F">
      <w:pPr>
        <w:rPr>
          <w:rFonts w:hint="eastAsia"/>
        </w:rPr>
      </w:pPr>
    </w:p>
    <w:p w14:paraId="0B95FF3C" w14:textId="17E62A1A" w:rsidR="0078168F" w:rsidRDefault="00E85C2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ABE07" wp14:editId="10E1AA3D">
                <wp:simplePos x="0" y="0"/>
                <wp:positionH relativeFrom="column">
                  <wp:posOffset>-514724</wp:posOffset>
                </wp:positionH>
                <wp:positionV relativeFrom="paragraph">
                  <wp:posOffset>111611</wp:posOffset>
                </wp:positionV>
                <wp:extent cx="1137285" cy="457200"/>
                <wp:effectExtent l="0" t="0" r="0" b="0"/>
                <wp:wrapNone/>
                <wp:docPr id="1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373A0821" w14:textId="77777777" w:rsidR="0078168F" w:rsidRDefault="0048669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D0ABE07" id="文本框 22" o:spid="_x0000_s1029" type="#_x0000_t202" style="position:absolute;margin-left:-40.55pt;margin-top:8.8pt;width:89.5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" filled="f" stroked="f">
                <v:textbox>
                  <w:txbxContent>
                    <w:p w14:paraId="373A0821" w14:textId="77777777" w:rsidR="0078168F" w:rsidRDefault="00486697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9B5B3" wp14:editId="1CF57E8B">
                <wp:simplePos x="0" y="0"/>
                <wp:positionH relativeFrom="column">
                  <wp:posOffset>-862629</wp:posOffset>
                </wp:positionH>
                <wp:positionV relativeFrom="paragraph">
                  <wp:posOffset>207869</wp:posOffset>
                </wp:positionV>
                <wp:extent cx="333375" cy="342265"/>
                <wp:effectExtent l="0" t="0" r="9525" b="635"/>
                <wp:wrapNone/>
                <wp:docPr id="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33375" cy="3422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41135" y="0"/>
                            </a:cxn>
                            <a:cxn ang="0">
                              <a:pos x="141135" y="288000"/>
                            </a:cxn>
                            <a:cxn ang="0">
                              <a:pos x="64687" y="207184"/>
                            </a:cxn>
                            <a:cxn ang="0">
                              <a:pos x="64687" y="216000"/>
                            </a:cxn>
                            <a:cxn ang="0">
                              <a:pos x="67627" y="223347"/>
                            </a:cxn>
                            <a:cxn ang="0">
                              <a:pos x="219053" y="221878"/>
                            </a:cxn>
                            <a:cxn ang="0">
                              <a:pos x="223464" y="211592"/>
                            </a:cxn>
                            <a:cxn ang="0">
                              <a:pos x="211703" y="186612"/>
                            </a:cxn>
                            <a:cxn ang="0">
                              <a:pos x="176419" y="173388"/>
                            </a:cxn>
                            <a:cxn ang="0">
                              <a:pos x="170538" y="173388"/>
                            </a:cxn>
                            <a:cxn ang="0">
                              <a:pos x="144075" y="214531"/>
                            </a:cxn>
                            <a:cxn ang="0">
                              <a:pos x="135254" y="210122"/>
                            </a:cxn>
                            <a:cxn ang="0">
                              <a:pos x="117613" y="173388"/>
                            </a:cxn>
                            <a:cxn ang="0">
                              <a:pos x="102911" y="174857"/>
                            </a:cxn>
                            <a:cxn ang="0">
                              <a:pos x="70568" y="188082"/>
                            </a:cxn>
                            <a:cxn ang="0">
                              <a:pos x="64687" y="207184"/>
                            </a:cxn>
                            <a:cxn ang="0">
                              <a:pos x="160247" y="67592"/>
                            </a:cxn>
                            <a:cxn ang="0">
                              <a:pos x="179359" y="104327"/>
                            </a:cxn>
                            <a:cxn ang="0">
                              <a:pos x="179359" y="108735"/>
                            </a:cxn>
                            <a:cxn ang="0">
                              <a:pos x="180829" y="129306"/>
                            </a:cxn>
                            <a:cxn ang="0">
                              <a:pos x="174949" y="135184"/>
                            </a:cxn>
                            <a:cxn ang="0">
                              <a:pos x="151426" y="161633"/>
                            </a:cxn>
                            <a:cxn ang="0">
                              <a:pos x="113202" y="145469"/>
                            </a:cxn>
                            <a:cxn ang="0">
                              <a:pos x="105851" y="130776"/>
                            </a:cxn>
                            <a:cxn ang="0">
                              <a:pos x="104381" y="108735"/>
                            </a:cxn>
                            <a:cxn ang="0">
                              <a:pos x="105851" y="92571"/>
                            </a:cxn>
                            <a:cxn ang="0">
                              <a:pos x="141135" y="64653"/>
                            </a:cxn>
                            <a:cxn ang="0">
                              <a:pos x="116142" y="116082"/>
                            </a:cxn>
                            <a:cxn ang="0">
                              <a:pos x="110262" y="120490"/>
                            </a:cxn>
                            <a:cxn ang="0">
                              <a:pos x="116142" y="129306"/>
                            </a:cxn>
                            <a:cxn ang="0">
                              <a:pos x="127904" y="148408"/>
                            </a:cxn>
                            <a:cxn ang="0">
                              <a:pos x="160247" y="141061"/>
                            </a:cxn>
                            <a:cxn ang="0">
                              <a:pos x="169068" y="126367"/>
                            </a:cxn>
                            <a:cxn ang="0">
                              <a:pos x="172008" y="117551"/>
                            </a:cxn>
                            <a:cxn ang="0">
                              <a:pos x="167598" y="116082"/>
                            </a:cxn>
                            <a:cxn ang="0">
                              <a:pos x="169068" y="107265"/>
                            </a:cxn>
                            <a:cxn ang="0">
                              <a:pos x="147016" y="104327"/>
                            </a:cxn>
                            <a:cxn ang="0">
                              <a:pos x="127904" y="92571"/>
                            </a:cxn>
                            <a:cxn ang="0">
                              <a:pos x="114672" y="102857"/>
                            </a:cxn>
                            <a:cxn ang="0">
                              <a:pos x="116142" y="110204"/>
                            </a:cxn>
                            <a:cxn ang="0">
                              <a:pos x="138195" y="185143"/>
                            </a:cxn>
                            <a:cxn ang="0">
                              <a:pos x="136725" y="171918"/>
                            </a:cxn>
                            <a:cxn ang="0">
                              <a:pos x="147016" y="170449"/>
                            </a:cxn>
                            <a:cxn ang="0">
                              <a:pos x="151426" y="174857"/>
                            </a:cxn>
                            <a:cxn ang="0">
                              <a:pos x="145546" y="185143"/>
                            </a:cxn>
                            <a:cxn ang="0">
                              <a:pos x="151426" y="202776"/>
                            </a:cxn>
                            <a:cxn ang="0">
                              <a:pos x="138195" y="211592"/>
                            </a:cxn>
                            <a:cxn ang="0">
                              <a:pos x="130844" y="201306"/>
                            </a:cxn>
                            <a:cxn ang="0">
                              <a:pos x="138195" y="185143"/>
                            </a:cxn>
                          </a:cxnLst>
                          <a:rect l="0" t="0" r="0" b="0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13F6339" id="Freeform 5" o:spid="_x0000_s1026" style="position:absolute;left:0;text-align:left;margin-left:-67.9pt;margin-top:16.35pt;width:26.25pt;height:26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" path="m0,98c0,44,43,,96,,149,,191,44,191,98,191,152,149,196,96,196,43,196,,152,,98xm44,141c44,143,44,144,44,144,44,145,44,146,44,147,44,149,44,150,46,151,46,151,46,151,46,152,80,152,115,152,149,152,149,151,149,151,149,151,151,150,151,149,152,148,152,146,152,145,152,144,152,139,151,135,149,132,148,130,146,128,144,127,142,125,139,123,137,122,131,119,125,119,120,118,118,117,116,117,116,116,116,117,116,118,116,118,116,122,116,128,113,132,109,138,104,143,98,146,97,146,97,146,97,146,95,145,94,144,92,143,87,139,84,136,81,131,80,127,79,121,80,118,80,117,80,117,80,116,76,117,73,118,70,119,65,119,59,121,53,124,51,125,50,127,48,128,46,131,44,134,44,138,44,139,44,140,44,141xm96,44c101,44,106,45,109,46,114,49,117,53,120,59,122,62,122,66,122,71,122,72,122,73,122,73,122,73,122,73,122,74,123,75,124,78,124,81,124,83,123,85,123,88,122,88,122,88,122,88,120,90,120,91,119,92,118,95,116,98,115,101,112,105,108,108,103,110,95,112,88,110,82,106,80,103,78,102,77,99,75,96,74,93,73,91,73,90,73,90,72,89,71,88,70,87,69,84,68,81,69,76,71,74,72,73,72,73,72,73,71,70,71,66,72,63,73,55,77,49,85,46,87,45,92,44,96,44xm80,81c80,80,79,79,79,79,78,77,76,78,75,80,75,81,75,81,75,82,76,83,77,85,78,86,79,87,79,87,79,88,80,90,81,93,83,96,84,99,86,100,87,101,90,103,94,104,99,103,104,102,107,101,109,96,111,93,112,91,114,88,114,87,115,87,115,86,116,85,116,84,116,84,117,82,117,82,117,80,117,79,117,78,116,78,116,78,115,78,114,79,114,80,113,80,113,81,113,78,114,75,115,73,113,73,111,73,110,73,106,73,103,72,100,71,94,69,91,66,87,63,87,63,87,63,87,63,87,63,86,63,85,64,82,65,80,67,78,70,78,70,78,70,78,70,79,73,79,74,79,75,79,77,80,79,80,81xm94,126c92,124,90,122,89,119,90,119,91,118,93,117,93,117,93,117,93,116,95,116,97,116,100,116,100,116,100,116,101,117,101,118,102,119,103,119,102,122,101,124,99,126,99,126,99,126,99,126,101,130,101,134,103,137,103,137,103,137,103,138,101,140,100,142,98,144,96,145,96,145,94,144,93,142,91,140,89,138,89,138,89,138,89,137,91,134,93,129,94,126,94,126,94,126,94,126xe" fillcolor="#943634" stroked="f">
                <v:path arrowok="t" o:connecttype="custom" o:connectlocs="141135,0;141135,288000;64687,207184;64687,216000;67627,223347;219053,221878;223464,211592;211703,186612;176419,173388;170538,173388;144075,214531;135254,210122;117613,173388;102911,174857;70568,188082;64687,207184;160247,67592;179359,104327;179359,108735;180829,129306;174949,135184;151426,161633;113202,145469;105851,130776;104381,108735;105851,92571;141135,64653;116142,116082;110262,120490;116142,129306;127904,148408;160247,141061;169068,126367;172008,117551;167598,116082;169068,107265;147016,104327;127904,92571;114672,102857;116142,110204;138195,185143;136725,171918;147016,170449;151426,174857;145546,185143;151426,202776;138195,211592;130844,201306;138195,185143" o:connectangles="0,0,0,0,0,0,0,0,0,0,0,0,0,0,0,0,0,0,0,0,0,0,0,0,0,0,0,0,0,0,0,0,0,0,0,0,0,0,0,0,0,0,0,0,0,0,0,0,0" textboxrect="0,0,191,196"/>
                <o:lock v:ext="edit" aspectratio="t" verticies="t"/>
              </v:shape>
            </w:pict>
          </mc:Fallback>
        </mc:AlternateContent>
      </w:r>
    </w:p>
    <w:p w14:paraId="146D65BC" w14:textId="62BD6C07" w:rsidR="0078168F" w:rsidRDefault="0078168F"/>
    <w:p w14:paraId="43E494F8" w14:textId="307DC5BA" w:rsidR="0078168F" w:rsidRDefault="00E85C2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C182C" wp14:editId="64AEB98A">
                <wp:simplePos x="0" y="0"/>
                <wp:positionH relativeFrom="column">
                  <wp:posOffset>-514089</wp:posOffset>
                </wp:positionH>
                <wp:positionV relativeFrom="paragraph">
                  <wp:posOffset>206076</wp:posOffset>
                </wp:positionV>
                <wp:extent cx="6445885" cy="0"/>
                <wp:effectExtent l="0" t="0" r="0" b="0"/>
                <wp:wrapNone/>
                <wp:docPr id="15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60AD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自选图形 27" o:spid="_x0000_s1026" type="#_x0000_t32" style="position:absolute;left:0;text-align:left;margin-left:-40.5pt;margin-top:16.25pt;width:507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" strokecolor="#943634" strokeweight="1.5pt"/>
            </w:pict>
          </mc:Fallback>
        </mc:AlternateContent>
      </w:r>
    </w:p>
    <w:p w14:paraId="3333C65C" w14:textId="78163410" w:rsidR="0078168F" w:rsidRDefault="00E85C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9F7E4" wp14:editId="10D76009">
                <wp:simplePos x="0" y="0"/>
                <wp:positionH relativeFrom="column">
                  <wp:posOffset>-514089</wp:posOffset>
                </wp:positionH>
                <wp:positionV relativeFrom="paragraph">
                  <wp:posOffset>204507</wp:posOffset>
                </wp:positionV>
                <wp:extent cx="6423660" cy="1131570"/>
                <wp:effectExtent l="0" t="0" r="0" b="0"/>
                <wp:wrapNone/>
                <wp:docPr id="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660" cy="1131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2468DB73" w14:textId="77777777" w:rsidR="00486697" w:rsidRPr="005A4AC3" w:rsidRDefault="00486697" w:rsidP="00486697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A4AC3">
                              <w:rPr>
                                <w:rFonts w:asciiTheme="minorEastAsia" w:eastAsiaTheme="minorEastAsia" w:hAnsiTheme="minorEastAsia" w:hint="eastAsia"/>
                              </w:rPr>
                              <w:t>学校</w:t>
                            </w:r>
                            <w:r w:rsidRPr="005A4AC3">
                              <w:rPr>
                                <w:rFonts w:asciiTheme="minorEastAsia" w:eastAsiaTheme="minorEastAsia" w:hAnsiTheme="minorEastAsia"/>
                              </w:rPr>
                              <w:t>：</w:t>
                            </w:r>
                            <w:r w:rsidRPr="005A4AC3">
                              <w:rPr>
                                <w:rFonts w:asciiTheme="minorEastAsia" w:eastAsiaTheme="minorEastAsia" w:hAnsiTheme="minorEastAsia" w:hint="eastAsia"/>
                              </w:rPr>
                              <w:t xml:space="preserve"> 重庆邮电大学</w:t>
                            </w:r>
                            <w:r w:rsidRPr="005A4AC3">
                              <w:rPr>
                                <w:rFonts w:asciiTheme="minorEastAsia" w:eastAsiaTheme="minorEastAsia" w:hAnsiTheme="minorEastAsia"/>
                              </w:rPr>
                              <w:t xml:space="preserve">         </w:t>
                            </w:r>
                            <w:r w:rsidRPr="005A4AC3">
                              <w:rPr>
                                <w:rFonts w:asciiTheme="minorEastAsia" w:eastAsiaTheme="minorEastAsia" w:hAnsiTheme="minorEastAsia" w:hint="eastAsia"/>
                              </w:rPr>
                              <w:t xml:space="preserve">           个人网站：</w:t>
                            </w:r>
                            <w:r w:rsidRPr="005A4AC3">
                              <w:rPr>
                                <w:rFonts w:asciiTheme="minorEastAsia" w:eastAsiaTheme="minorEastAsia" w:hAnsiTheme="minorEastAsia"/>
                              </w:rPr>
                              <w:fldChar w:fldCharType="begin"/>
                            </w:r>
                            <w:r w:rsidRPr="005A4AC3">
                              <w:rPr>
                                <w:rFonts w:asciiTheme="minorEastAsia" w:eastAsiaTheme="minorEastAsia" w:hAnsiTheme="minorEastAsia"/>
                              </w:rPr>
                              <w:instrText xml:space="preserve"> HYPERLINK "http://zhichaoblog.com/" </w:instrText>
                            </w:r>
                            <w:r w:rsidRPr="005A4AC3">
                              <w:rPr>
                                <w:rFonts w:asciiTheme="minorEastAsia" w:eastAsiaTheme="minorEastAsia" w:hAnsiTheme="minorEastAsia"/>
                              </w:rPr>
                              <w:fldChar w:fldCharType="separate"/>
                            </w:r>
                            <w:r w:rsidRPr="005A4AC3">
                              <w:rPr>
                                <w:rStyle w:val="aa"/>
                                <w:rFonts w:asciiTheme="minorEastAsia" w:eastAsiaTheme="minorEastAsia" w:hAnsiTheme="minorEastAsia" w:hint="eastAsia"/>
                              </w:rPr>
                              <w:t>http://zhichaoblog.com/</w:t>
                            </w:r>
                            <w:r w:rsidRPr="005A4AC3">
                              <w:rPr>
                                <w:rFonts w:asciiTheme="minorEastAsia" w:eastAsiaTheme="minorEastAsia" w:hAnsiTheme="minorEastAsia"/>
                              </w:rPr>
                              <w:fldChar w:fldCharType="end"/>
                            </w:r>
                          </w:p>
                          <w:p w14:paraId="65B798ED" w14:textId="77777777" w:rsidR="00486697" w:rsidRPr="005A4AC3" w:rsidRDefault="00486697" w:rsidP="00486697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A4AC3">
                              <w:rPr>
                                <w:rFonts w:asciiTheme="minorEastAsia" w:eastAsiaTheme="minorEastAsia" w:hAnsiTheme="minorEastAsia" w:hint="eastAsia"/>
                              </w:rPr>
                              <w:t>学历</w:t>
                            </w:r>
                            <w:r w:rsidRPr="005A4AC3">
                              <w:rPr>
                                <w:rFonts w:asciiTheme="minorEastAsia" w:eastAsiaTheme="minorEastAsia" w:hAnsiTheme="minorEastAsia"/>
                              </w:rPr>
                              <w:t>：</w:t>
                            </w:r>
                            <w:r w:rsidRPr="005A4AC3">
                              <w:rPr>
                                <w:rFonts w:asciiTheme="minorEastAsia" w:eastAsiaTheme="minorEastAsia" w:hAnsiTheme="minorEastAsia" w:hint="eastAsia"/>
                              </w:rPr>
                              <w:t>大学本科</w:t>
                            </w:r>
                            <w:r w:rsidRPr="005A4AC3">
                              <w:rPr>
                                <w:rFonts w:asciiTheme="minorEastAsia" w:eastAsiaTheme="minorEastAsia" w:hAnsiTheme="minorEastAsia"/>
                              </w:rPr>
                              <w:t xml:space="preserve">           </w:t>
                            </w:r>
                            <w:r w:rsidRPr="005A4AC3">
                              <w:rPr>
                                <w:rFonts w:asciiTheme="minorEastAsia" w:eastAsiaTheme="minorEastAsia" w:hAnsiTheme="minorEastAsia" w:hint="eastAsia"/>
                              </w:rPr>
                              <w:t xml:space="preserve">  </w:t>
                            </w:r>
                            <w:r w:rsidRPr="005A4AC3">
                              <w:rPr>
                                <w:rFonts w:asciiTheme="minorEastAsia" w:eastAsiaTheme="minorEastAsia" w:hAnsiTheme="minorEastAsia" w:hint="eastAsia"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5A4AC3">
                              <w:rPr>
                                <w:rFonts w:asciiTheme="minorEastAsia" w:eastAsiaTheme="minorEastAsia" w:hAnsiTheme="minorEastAsia" w:hint="eastAsia"/>
                              </w:rPr>
                              <w:t xml:space="preserve">英语水平： CET-4                           </w:t>
                            </w:r>
                            <w:r w:rsidRPr="005A4AC3">
                              <w:rPr>
                                <w:rFonts w:asciiTheme="minorEastAsia" w:eastAsiaTheme="minorEastAsia" w:hAnsiTheme="minorEastAsia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  <w:p w14:paraId="4F72A73F" w14:textId="77777777" w:rsidR="00486697" w:rsidRPr="005A4AC3" w:rsidRDefault="00486697" w:rsidP="00486697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sz w:val="22"/>
                              </w:rPr>
                            </w:pPr>
                            <w:r w:rsidRPr="005A4AC3">
                              <w:rPr>
                                <w:rFonts w:asciiTheme="minorEastAsia" w:eastAsiaTheme="minorEastAsia" w:hAnsiTheme="minorEastAsia" w:hint="eastAsia"/>
                              </w:rPr>
                              <w:t>专业：计算机(智能科学与技术)</w:t>
                            </w:r>
                          </w:p>
                          <w:p w14:paraId="7C86EBFB" w14:textId="77777777" w:rsidR="0078168F" w:rsidRPr="005A4AC3" w:rsidRDefault="0078168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899F7E4" id="_x0000_s1030" type="#_x0000_t202" style="position:absolute;margin-left:-40.5pt;margin-top:16.1pt;width:505.8pt;height:8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" filled="f" stroked="f">
                <v:textbox>
                  <w:txbxContent>
                    <w:p w14:paraId="2468DB73" w14:textId="77777777" w:rsidR="00486697" w:rsidRPr="005A4AC3" w:rsidRDefault="00486697" w:rsidP="00486697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</w:rPr>
                      </w:pPr>
                      <w:r w:rsidRPr="005A4AC3">
                        <w:rPr>
                          <w:rFonts w:asciiTheme="minorEastAsia" w:eastAsiaTheme="minorEastAsia" w:hAnsiTheme="minorEastAsia" w:hint="eastAsia"/>
                        </w:rPr>
                        <w:t>学校</w:t>
                      </w:r>
                      <w:r w:rsidRPr="005A4AC3">
                        <w:rPr>
                          <w:rFonts w:asciiTheme="minorEastAsia" w:eastAsiaTheme="minorEastAsia" w:hAnsiTheme="minorEastAsia"/>
                        </w:rPr>
                        <w:t>：</w:t>
                      </w:r>
                      <w:r w:rsidRPr="005A4AC3">
                        <w:rPr>
                          <w:rFonts w:asciiTheme="minorEastAsia" w:eastAsiaTheme="minorEastAsia" w:hAnsiTheme="minorEastAsia" w:hint="eastAsia"/>
                        </w:rPr>
                        <w:t xml:space="preserve"> 重庆邮电大学</w:t>
                      </w:r>
                      <w:r w:rsidRPr="005A4AC3">
                        <w:rPr>
                          <w:rFonts w:asciiTheme="minorEastAsia" w:eastAsiaTheme="minorEastAsia" w:hAnsiTheme="minorEastAsia"/>
                        </w:rPr>
                        <w:t xml:space="preserve">         </w:t>
                      </w:r>
                      <w:r w:rsidRPr="005A4AC3">
                        <w:rPr>
                          <w:rFonts w:asciiTheme="minorEastAsia" w:eastAsiaTheme="minorEastAsia" w:hAnsiTheme="minorEastAsia" w:hint="eastAsia"/>
                        </w:rPr>
                        <w:t xml:space="preserve">           个人网站：</w:t>
                      </w:r>
                      <w:r w:rsidRPr="005A4AC3">
                        <w:rPr>
                          <w:rFonts w:asciiTheme="minorEastAsia" w:eastAsiaTheme="minorEastAsia" w:hAnsiTheme="minorEastAsia"/>
                        </w:rPr>
                        <w:fldChar w:fldCharType="begin"/>
                      </w:r>
                      <w:r w:rsidRPr="005A4AC3">
                        <w:rPr>
                          <w:rFonts w:asciiTheme="minorEastAsia" w:eastAsiaTheme="minorEastAsia" w:hAnsiTheme="minorEastAsia"/>
                        </w:rPr>
                        <w:instrText xml:space="preserve"> HYPERLINK "http://zhichaoblog.com/" </w:instrText>
                      </w:r>
                      <w:r w:rsidRPr="005A4AC3">
                        <w:rPr>
                          <w:rFonts w:asciiTheme="minorEastAsia" w:eastAsiaTheme="minorEastAsia" w:hAnsiTheme="minorEastAsia"/>
                        </w:rPr>
                        <w:fldChar w:fldCharType="separate"/>
                      </w:r>
                      <w:r w:rsidRPr="005A4AC3">
                        <w:rPr>
                          <w:rStyle w:val="aa"/>
                          <w:rFonts w:asciiTheme="minorEastAsia" w:eastAsiaTheme="minorEastAsia" w:hAnsiTheme="minorEastAsia" w:hint="eastAsia"/>
                        </w:rPr>
                        <w:t>http://zhichaoblog.com/</w:t>
                      </w:r>
                      <w:r w:rsidRPr="005A4AC3">
                        <w:rPr>
                          <w:rFonts w:asciiTheme="minorEastAsia" w:eastAsiaTheme="minorEastAsia" w:hAnsiTheme="minorEastAsia"/>
                        </w:rPr>
                        <w:fldChar w:fldCharType="end"/>
                      </w:r>
                    </w:p>
                    <w:p w14:paraId="65B798ED" w14:textId="77777777" w:rsidR="00486697" w:rsidRPr="005A4AC3" w:rsidRDefault="00486697" w:rsidP="00486697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</w:rPr>
                      </w:pPr>
                      <w:r w:rsidRPr="005A4AC3">
                        <w:rPr>
                          <w:rFonts w:asciiTheme="minorEastAsia" w:eastAsiaTheme="minorEastAsia" w:hAnsiTheme="minorEastAsia" w:hint="eastAsia"/>
                        </w:rPr>
                        <w:t>学历</w:t>
                      </w:r>
                      <w:r w:rsidRPr="005A4AC3">
                        <w:rPr>
                          <w:rFonts w:asciiTheme="minorEastAsia" w:eastAsiaTheme="minorEastAsia" w:hAnsiTheme="minorEastAsia"/>
                        </w:rPr>
                        <w:t>：</w:t>
                      </w:r>
                      <w:r w:rsidRPr="005A4AC3">
                        <w:rPr>
                          <w:rFonts w:asciiTheme="minorEastAsia" w:eastAsiaTheme="minorEastAsia" w:hAnsiTheme="minorEastAsia" w:hint="eastAsia"/>
                        </w:rPr>
                        <w:t>大学本科</w:t>
                      </w:r>
                      <w:r w:rsidRPr="005A4AC3">
                        <w:rPr>
                          <w:rFonts w:asciiTheme="minorEastAsia" w:eastAsiaTheme="minorEastAsia" w:hAnsiTheme="minorEastAsia"/>
                        </w:rPr>
                        <w:t xml:space="preserve">           </w:t>
                      </w:r>
                      <w:r w:rsidRPr="005A4AC3">
                        <w:rPr>
                          <w:rFonts w:asciiTheme="minorEastAsia" w:eastAsiaTheme="minorEastAsia" w:hAnsiTheme="minorEastAsia" w:hint="eastAsia"/>
                        </w:rPr>
                        <w:t xml:space="preserve">  </w:t>
                      </w:r>
                      <w:r w:rsidRPr="005A4AC3">
                        <w:rPr>
                          <w:rFonts w:asciiTheme="minorEastAsia" w:eastAsiaTheme="minorEastAsia" w:hAnsiTheme="minorEastAsia" w:hint="eastAsia"/>
                          <w:sz w:val="40"/>
                          <w:szCs w:val="40"/>
                        </w:rPr>
                        <w:t xml:space="preserve">       </w:t>
                      </w:r>
                      <w:r w:rsidRPr="005A4AC3">
                        <w:rPr>
                          <w:rFonts w:asciiTheme="minorEastAsia" w:eastAsiaTheme="minorEastAsia" w:hAnsiTheme="minorEastAsia" w:hint="eastAsia"/>
                        </w:rPr>
                        <w:t xml:space="preserve">英语水平： CET-4                           </w:t>
                      </w:r>
                      <w:r w:rsidRPr="005A4AC3">
                        <w:rPr>
                          <w:rFonts w:asciiTheme="minorEastAsia" w:eastAsiaTheme="minorEastAsia" w:hAnsiTheme="minorEastAsia" w:hint="eastAsia"/>
                          <w:sz w:val="13"/>
                          <w:szCs w:val="13"/>
                        </w:rPr>
                        <w:t xml:space="preserve"> </w:t>
                      </w:r>
                    </w:p>
                    <w:p w14:paraId="4F72A73F" w14:textId="77777777" w:rsidR="00486697" w:rsidRPr="005A4AC3" w:rsidRDefault="00486697" w:rsidP="00486697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sz w:val="22"/>
                        </w:rPr>
                      </w:pPr>
                      <w:r w:rsidRPr="005A4AC3">
                        <w:rPr>
                          <w:rFonts w:asciiTheme="minorEastAsia" w:eastAsiaTheme="minorEastAsia" w:hAnsiTheme="minorEastAsia" w:hint="eastAsia"/>
                        </w:rPr>
                        <w:t>专业：计算机(智能科学与技术)</w:t>
                      </w:r>
                    </w:p>
                    <w:p w14:paraId="7C86EBFB" w14:textId="77777777" w:rsidR="0078168F" w:rsidRPr="005A4AC3" w:rsidRDefault="0078168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4D9036" w14:textId="785BE2BC" w:rsidR="0078168F" w:rsidRDefault="0078168F"/>
    <w:p w14:paraId="0EA24AD3" w14:textId="489A24CD" w:rsidR="0078168F" w:rsidRDefault="0078168F">
      <w:pPr>
        <w:ind w:firstLine="419"/>
      </w:pPr>
    </w:p>
    <w:p w14:paraId="031D4704" w14:textId="11989CA8" w:rsidR="0078168F" w:rsidRDefault="0078168F"/>
    <w:p w14:paraId="153A0713" w14:textId="26BE8E9B" w:rsidR="0078168F" w:rsidRDefault="00E35D9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DAC12F" wp14:editId="4DD1480C">
                <wp:simplePos x="0" y="0"/>
                <wp:positionH relativeFrom="column">
                  <wp:posOffset>-860724</wp:posOffset>
                </wp:positionH>
                <wp:positionV relativeFrom="paragraph">
                  <wp:posOffset>205777</wp:posOffset>
                </wp:positionV>
                <wp:extent cx="321310" cy="320040"/>
                <wp:effectExtent l="0" t="0" r="8890" b="10160"/>
                <wp:wrapNone/>
                <wp:docPr id="3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1310" cy="3200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88209" y="64653"/>
                            </a:cxn>
                            <a:cxn ang="0">
                              <a:pos x="88209" y="64653"/>
                            </a:cxn>
                            <a:cxn ang="0">
                              <a:pos x="107321" y="89633"/>
                            </a:cxn>
                            <a:cxn ang="0">
                              <a:pos x="86739" y="107265"/>
                            </a:cxn>
                            <a:cxn ang="0">
                              <a:pos x="64687" y="88163"/>
                            </a:cxn>
                            <a:cxn ang="0">
                              <a:pos x="64687" y="104327"/>
                            </a:cxn>
                            <a:cxn ang="0">
                              <a:pos x="85269" y="124898"/>
                            </a:cxn>
                            <a:cxn ang="0">
                              <a:pos x="107321" y="123429"/>
                            </a:cxn>
                            <a:cxn ang="0">
                              <a:pos x="164658" y="180735"/>
                            </a:cxn>
                            <a:cxn ang="0">
                              <a:pos x="161717" y="199837"/>
                            </a:cxn>
                            <a:cxn ang="0">
                              <a:pos x="180829" y="223347"/>
                            </a:cxn>
                            <a:cxn ang="0">
                              <a:pos x="199941" y="223347"/>
                            </a:cxn>
                            <a:cxn ang="0">
                              <a:pos x="180829" y="199837"/>
                            </a:cxn>
                            <a:cxn ang="0">
                              <a:pos x="204352" y="180735"/>
                            </a:cxn>
                            <a:cxn ang="0">
                              <a:pos x="223464" y="199837"/>
                            </a:cxn>
                            <a:cxn ang="0">
                              <a:pos x="223464" y="180735"/>
                            </a:cxn>
                            <a:cxn ang="0">
                              <a:pos x="205822" y="163102"/>
                            </a:cxn>
                            <a:cxn ang="0">
                              <a:pos x="180829" y="163102"/>
                            </a:cxn>
                            <a:cxn ang="0">
                              <a:pos x="124963" y="107265"/>
                            </a:cxn>
                            <a:cxn ang="0">
                              <a:pos x="124963" y="85224"/>
                            </a:cxn>
                            <a:cxn ang="0">
                              <a:pos x="105851" y="64653"/>
                            </a:cxn>
                            <a:cxn ang="0">
                              <a:pos x="88209" y="64653"/>
                            </a:cxn>
                            <a:cxn ang="0">
                              <a:pos x="197001" y="73469"/>
                            </a:cxn>
                            <a:cxn ang="0">
                              <a:pos x="197001" y="73469"/>
                            </a:cxn>
                            <a:cxn ang="0">
                              <a:pos x="216113" y="64653"/>
                            </a:cxn>
                            <a:cxn ang="0">
                              <a:pos x="223464" y="72000"/>
                            </a:cxn>
                            <a:cxn ang="0">
                              <a:pos x="213173" y="91102"/>
                            </a:cxn>
                            <a:cxn ang="0">
                              <a:pos x="204352" y="91102"/>
                            </a:cxn>
                            <a:cxn ang="0">
                              <a:pos x="164658" y="132245"/>
                            </a:cxn>
                            <a:cxn ang="0">
                              <a:pos x="154366" y="121959"/>
                            </a:cxn>
                            <a:cxn ang="0">
                              <a:pos x="197001" y="80816"/>
                            </a:cxn>
                            <a:cxn ang="0">
                              <a:pos x="197001" y="73469"/>
                            </a:cxn>
                            <a:cxn ang="0">
                              <a:pos x="64687" y="204245"/>
                            </a:cxn>
                            <a:cxn ang="0">
                              <a:pos x="64687" y="204245"/>
                            </a:cxn>
                            <a:cxn ang="0">
                              <a:pos x="117613" y="149878"/>
                            </a:cxn>
                            <a:cxn ang="0">
                              <a:pos x="136725" y="168980"/>
                            </a:cxn>
                            <a:cxn ang="0">
                              <a:pos x="80859" y="223347"/>
                            </a:cxn>
                            <a:cxn ang="0">
                              <a:pos x="64687" y="204245"/>
                            </a:cxn>
                          </a:cxnLst>
                          <a:rect l="0" t="0" r="0" b="0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339D" id="Freeform 21" o:spid="_x0000_s1026" style="position:absolute;left:0;text-align:left;margin-left:-67.75pt;margin-top:16.2pt;width:25.3pt;height:25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1,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" path="m0,98c0,44,43,,96,,149,,191,44,191,98,191,152,149,196,96,196,43,196,,152,,98xm60,44c60,44,60,44,60,44,73,61,73,61,73,61,59,73,59,73,59,73,44,60,44,60,44,60,44,71,44,71,44,71,58,85,58,85,58,85,73,84,73,84,73,84,112,123,112,123,112,123,110,136,110,136,110,136,123,152,123,152,123,152,136,152,136,152,136,152,123,136,123,136,123,136,139,123,139,123,139,123,152,136,152,136,152,136,152,123,152,123,152,123,140,111,140,111,140,111,123,111,123,111,123,111,85,73,85,73,85,73,85,58,85,58,85,58,72,44,72,44,72,44,60,44,60,44,60,44xm134,50c134,50,134,50,134,50,147,44,147,44,147,44,152,49,152,49,152,49,145,62,145,62,145,62,139,62,139,62,139,62,112,90,112,90,112,90,105,83,105,83,105,83,134,55,134,55,134,55,134,50,134,50,134,50xm44,139c44,139,44,139,44,139,80,102,80,102,80,102,93,115,93,115,93,115,55,152,55,152,55,152,44,139,44,139,44,139xe" fillcolor="#943634" stroked="f">
                <v:path arrowok="t" o:connecttype="custom" o:connectlocs="0,144000;141135,0;280800,144000;141135,288000;0,144000;88209,64653;88209,64653;107321,89633;86739,107265;64687,88163;64687,104327;85269,124898;107321,123429;164658,180735;161717,199837;180829,223347;199941,223347;180829,199837;204352,180735;223464,199837;223464,180735;205822,163102;180829,163102;124963,107265;124963,85224;105851,64653;88209,64653;197001,73469;197001,73469;216113,64653;223464,72000;213173,91102;204352,91102;164658,132245;154366,121959;197001,80816;197001,73469;64687,204245;64687,204245;117613,149878;136725,168980;80859,223347;64687,204245" o:connectangles="0,0,0,0,0,0,0,0,0,0,0,0,0,0,0,0,0,0,0,0,0,0,0,0,0,0,0,0,0,0,0,0,0,0,0,0,0,0,0,0,0,0,0" textboxrect="0,0,191,196"/>
                <o:lock v:ext="edit" aspectratio="t" verticies="t"/>
              </v:shape>
            </w:pict>
          </mc:Fallback>
        </mc:AlternateContent>
      </w:r>
      <w:r w:rsidR="00F0497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581A5B" wp14:editId="6472C67C">
                <wp:simplePos x="0" y="0"/>
                <wp:positionH relativeFrom="column">
                  <wp:posOffset>-517525</wp:posOffset>
                </wp:positionH>
                <wp:positionV relativeFrom="paragraph">
                  <wp:posOffset>102907</wp:posOffset>
                </wp:positionV>
                <wp:extent cx="1137285" cy="457200"/>
                <wp:effectExtent l="0" t="0" r="0" b="0"/>
                <wp:wrapNone/>
                <wp:docPr id="31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490629BB" w14:textId="77777777" w:rsidR="0078168F" w:rsidRDefault="0048669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技能清单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7581A5B" id="文本框 26" o:spid="_x0000_s1031" type="#_x0000_t202" style="position:absolute;margin-left:-40.75pt;margin-top:8.1pt;width:89.55pt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" filled="f" stroked="f">
                <v:textbox>
                  <w:txbxContent>
                    <w:p w14:paraId="490629BB" w14:textId="77777777" w:rsidR="0078168F" w:rsidRDefault="00486697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技能清单</w:t>
                      </w:r>
                    </w:p>
                  </w:txbxContent>
                </v:textbox>
              </v:shape>
            </w:pict>
          </mc:Fallback>
        </mc:AlternateContent>
      </w:r>
    </w:p>
    <w:p w14:paraId="6E2E143B" w14:textId="436E0750" w:rsidR="0078168F" w:rsidRDefault="0078168F"/>
    <w:p w14:paraId="78CB1257" w14:textId="0B28B5B5" w:rsidR="0078168F" w:rsidRDefault="00E85C2C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EFBDB9" wp14:editId="3C6DF901">
                <wp:simplePos x="0" y="0"/>
                <wp:positionH relativeFrom="column">
                  <wp:posOffset>-521447</wp:posOffset>
                </wp:positionH>
                <wp:positionV relativeFrom="paragraph">
                  <wp:posOffset>210185</wp:posOffset>
                </wp:positionV>
                <wp:extent cx="6445885" cy="0"/>
                <wp:effectExtent l="0" t="0" r="0" b="0"/>
                <wp:wrapNone/>
                <wp:docPr id="30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9E397" id="自选图形 27" o:spid="_x0000_s1026" type="#_x0000_t32" style="position:absolute;left:0;text-align:left;margin-left:-41.05pt;margin-top:16.55pt;width:507.5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" strokecolor="#943634" strokeweight="1.5pt"/>
            </w:pict>
          </mc:Fallback>
        </mc:AlternateContent>
      </w:r>
    </w:p>
    <w:p w14:paraId="218B9E00" w14:textId="33CF8D56" w:rsidR="0078168F" w:rsidRDefault="0046130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B9D84A" wp14:editId="1148FF7C">
                <wp:simplePos x="0" y="0"/>
                <wp:positionH relativeFrom="column">
                  <wp:posOffset>-629285</wp:posOffset>
                </wp:positionH>
                <wp:positionV relativeFrom="paragraph">
                  <wp:posOffset>203835</wp:posOffset>
                </wp:positionV>
                <wp:extent cx="2404110" cy="495300"/>
                <wp:effectExtent l="0" t="0" r="0" b="1270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4FCFF" w14:textId="77777777" w:rsidR="00D077BE" w:rsidRPr="00D077BE" w:rsidRDefault="00D077BE" w:rsidP="00D077BE">
                            <w:pPr>
                              <w:shd w:val="clear" w:color="auto" w:fill="FFFFFF"/>
                              <w:spacing w:before="100" w:beforeAutospacing="1" w:after="100" w:afterAutospacing="1"/>
                              <w:outlineLvl w:val="1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D077BE">
                              <w:rPr>
                                <w:rFonts w:ascii="MS Mincho" w:eastAsia="MS Mincho" w:hAnsi="MS Mincho" w:cs="MS Mincho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做网</w:t>
                            </w:r>
                            <w:r w:rsidRPr="00D077BE"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页</w:t>
                            </w:r>
                            <w:r w:rsidRPr="00D077BE">
                              <w:rPr>
                                <w:rFonts w:ascii="MS Mincho" w:eastAsia="MS Mincho" w:hAnsi="MS Mincho" w:cs="MS Mincho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，</w:t>
                            </w:r>
                            <w:r w:rsidRPr="00D077BE"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页</w:t>
                            </w:r>
                            <w:r w:rsidRPr="00D077BE">
                              <w:rPr>
                                <w:rFonts w:ascii="MS Mincho" w:eastAsia="MS Mincho" w:hAnsi="MS Mincho" w:cs="MS Mincho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面工整</w:t>
                            </w:r>
                          </w:p>
                          <w:p w14:paraId="3FAE3F15" w14:textId="77777777" w:rsidR="00D077BE" w:rsidRPr="00D077BE" w:rsidRDefault="00D077BE">
                            <w:pPr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9D84A" id="文本框 32" o:spid="_x0000_s1032" type="#_x0000_t202" style="position:absolute;margin-left:-49.55pt;margin-top:16.05pt;width:189.3pt;height:3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" filled="f" stroked="f" strokeweight=".5pt">
                <v:textbox>
                  <w:txbxContent>
                    <w:p w14:paraId="24A4FCFF" w14:textId="77777777" w:rsidR="00D077BE" w:rsidRPr="00D077BE" w:rsidRDefault="00D077BE" w:rsidP="00D077BE">
                      <w:pPr>
                        <w:shd w:val="clear" w:color="auto" w:fill="FFFFFF"/>
                        <w:spacing w:before="100" w:beforeAutospacing="1" w:after="100" w:afterAutospacing="1"/>
                        <w:outlineLvl w:val="1"/>
                        <w:rPr>
                          <w:rFonts w:eastAsia="Times New Roman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  <w:r w:rsidRPr="00D077BE">
                        <w:rPr>
                          <w:rFonts w:ascii="MS Mincho" w:eastAsia="MS Mincho" w:hAnsi="MS Mincho" w:cs="MS Mincho"/>
                          <w:b/>
                          <w:bCs/>
                          <w:color w:val="000000"/>
                          <w:sz w:val="44"/>
                          <w:szCs w:val="44"/>
                        </w:rPr>
                        <w:t>做网</w:t>
                      </w:r>
                      <w:r w:rsidRPr="00D077BE"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z w:val="44"/>
                          <w:szCs w:val="44"/>
                        </w:rPr>
                        <w:t>页</w:t>
                      </w:r>
                      <w:r w:rsidRPr="00D077BE">
                        <w:rPr>
                          <w:rFonts w:ascii="MS Mincho" w:eastAsia="MS Mincho" w:hAnsi="MS Mincho" w:cs="MS Mincho"/>
                          <w:b/>
                          <w:bCs/>
                          <w:color w:val="000000"/>
                          <w:sz w:val="44"/>
                          <w:szCs w:val="44"/>
                        </w:rPr>
                        <w:t>，</w:t>
                      </w:r>
                      <w:r w:rsidRPr="00D077BE"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z w:val="44"/>
                          <w:szCs w:val="44"/>
                        </w:rPr>
                        <w:t>页</w:t>
                      </w:r>
                      <w:r w:rsidRPr="00D077BE">
                        <w:rPr>
                          <w:rFonts w:ascii="MS Mincho" w:eastAsia="MS Mincho" w:hAnsi="MS Mincho" w:cs="MS Mincho"/>
                          <w:b/>
                          <w:bCs/>
                          <w:color w:val="000000"/>
                          <w:sz w:val="44"/>
                          <w:szCs w:val="44"/>
                        </w:rPr>
                        <w:t>面工整</w:t>
                      </w:r>
                    </w:p>
                    <w:p w14:paraId="3FAE3F15" w14:textId="77777777" w:rsidR="00D077BE" w:rsidRPr="00D077BE" w:rsidRDefault="00D077BE">
                      <w:pPr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392C5D" w14:textId="5B2310A3" w:rsidR="0078168F" w:rsidRDefault="00461308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80E310" wp14:editId="452F61DF">
                <wp:simplePos x="0" y="0"/>
                <wp:positionH relativeFrom="column">
                  <wp:posOffset>-2635773</wp:posOffset>
                </wp:positionH>
                <wp:positionV relativeFrom="paragraph">
                  <wp:posOffset>301401</wp:posOffset>
                </wp:positionV>
                <wp:extent cx="6704965" cy="1981090"/>
                <wp:effectExtent l="0" t="0" r="0" b="63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965" cy="1981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4B9E047" w14:textId="77777777" w:rsidR="00486697" w:rsidRPr="00F51408" w:rsidRDefault="00486697" w:rsidP="00486697">
                            <w:pPr>
                              <w:pStyle w:val="a9"/>
                              <w:tabs>
                                <w:tab w:val="left" w:pos="420"/>
                              </w:tabs>
                              <w:snapToGrid w:val="0"/>
                              <w:spacing w:before="0" w:beforeAutospacing="0" w:after="0" w:afterAutospacing="0" w:line="216" w:lineRule="auto"/>
                              <w:rPr>
                                <w:rFonts w:asciiTheme="minorEastAsia" w:eastAsiaTheme="minorEastAsia" w:hAnsiTheme="minorEastAsia"/>
                              </w:rPr>
                            </w:pPr>
                          </w:p>
                          <w:p w14:paraId="4F731D00" w14:textId="77777777" w:rsidR="00EE187E" w:rsidRPr="00EE187E" w:rsidRDefault="00EE187E" w:rsidP="00EE187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熟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练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使用</w:t>
                            </w:r>
                            <w:proofErr w:type="spellStart"/>
                            <w:r w:rsidRPr="00EE187E"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>PhotoShop</w:t>
                            </w:r>
                            <w:proofErr w:type="spellEnd"/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切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图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，准确的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还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原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设计</w:t>
                            </w:r>
                          </w:p>
                          <w:p w14:paraId="2437CAD7" w14:textId="1F722792" w:rsidR="00EE187E" w:rsidRPr="00EE187E" w:rsidRDefault="00EE187E" w:rsidP="00EE187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</w:rPr>
                            </w:pP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熟悉</w:t>
                            </w:r>
                            <w:r w:rsidRPr="00EE187E"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>W3c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标准，能够提炼可复用的模块，注释清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晰</w:t>
                            </w:r>
                          </w:p>
                          <w:p w14:paraId="721D007B" w14:textId="77777777" w:rsidR="00EE187E" w:rsidRPr="00EE187E" w:rsidRDefault="00EE187E" w:rsidP="00EE187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熟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练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掌握</w:t>
                            </w:r>
                            <w:r w:rsidRPr="00EE187E"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>HTML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标签，能写出语义合理，兼容性良好的页面文档结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构</w:t>
                            </w:r>
                          </w:p>
                          <w:p w14:paraId="29D18F2F" w14:textId="77777777" w:rsidR="00EE187E" w:rsidRPr="00EE187E" w:rsidRDefault="00EE187E" w:rsidP="00EE187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熟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练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掌握</w:t>
                            </w:r>
                            <w:r w:rsidRPr="00EE187E"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>IE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的盒模型和</w:t>
                            </w:r>
                            <w:r w:rsidRPr="00EE187E"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>W3C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盒模型的区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别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和使用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场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景</w:t>
                            </w:r>
                          </w:p>
                          <w:p w14:paraId="47498A2E" w14:textId="77777777" w:rsidR="00EE187E" w:rsidRPr="00EE187E" w:rsidRDefault="00EE187E" w:rsidP="00EE187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熟悉</w:t>
                            </w:r>
                            <w:r w:rsidRPr="00EE187E"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>sass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，</w:t>
                            </w:r>
                            <w:r w:rsidRPr="00EE187E"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>compass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能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够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使用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这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些工具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进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行高效的</w:t>
                            </w:r>
                            <w:proofErr w:type="spellStart"/>
                            <w:r w:rsidRPr="00EE187E"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>css</w:t>
                            </w:r>
                            <w:proofErr w:type="spellEnd"/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开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发</w:t>
                            </w:r>
                          </w:p>
                          <w:p w14:paraId="75110F46" w14:textId="77777777" w:rsidR="00EE187E" w:rsidRPr="00EE187E" w:rsidRDefault="00EE187E" w:rsidP="00EE187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了解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浏览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器渲染引擎基本工作原理</w:t>
                            </w:r>
                          </w:p>
                          <w:p w14:paraId="431CD85A" w14:textId="77777777" w:rsidR="00EE187E" w:rsidRPr="00EE187E" w:rsidRDefault="00EE187E" w:rsidP="00EE187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</w:pP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了解</w:t>
                            </w:r>
                            <w:r w:rsidRPr="00EE187E"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>ECMA5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的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标签规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范以及</w:t>
                            </w:r>
                            <w:r w:rsidRPr="00EE187E"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>HTML5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新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标签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及</w:t>
                            </w:r>
                            <w:r w:rsidRPr="00EE187E">
                              <w:rPr>
                                <w:rFonts w:asciiTheme="minorEastAsia" w:eastAsiaTheme="minorEastAsia" w:hAnsiTheme="minorEastAsia"/>
                                <w:color w:val="000000"/>
                              </w:rPr>
                              <w:t>CSS3</w:t>
                            </w:r>
                            <w:r w:rsidRPr="00EE187E">
                              <w:rPr>
                                <w:rFonts w:asciiTheme="minorEastAsia" w:eastAsiaTheme="minorEastAsia" w:hAnsiTheme="minorEastAsia" w:cs="SimSun"/>
                                <w:color w:val="000000"/>
                              </w:rPr>
                              <w:t>样式及动</w:t>
                            </w:r>
                            <w:r w:rsidRPr="00EE187E">
                              <w:rPr>
                                <w:rFonts w:asciiTheme="minorEastAsia" w:eastAsiaTheme="minorEastAsia" w:hAnsiTheme="minorEastAsia" w:cs="MS Mincho"/>
                                <w:color w:val="000000"/>
                              </w:rPr>
                              <w:t>画</w:t>
                            </w:r>
                          </w:p>
                          <w:p w14:paraId="2E12D86E" w14:textId="26BFF1CC" w:rsidR="0078168F" w:rsidRPr="00F51408" w:rsidRDefault="0078168F" w:rsidP="00486697">
                            <w:pPr>
                              <w:pStyle w:val="a9"/>
                              <w:tabs>
                                <w:tab w:val="left" w:pos="420"/>
                              </w:tabs>
                              <w:snapToGrid w:val="0"/>
                              <w:spacing w:before="0" w:beforeAutospacing="0" w:after="0" w:afterAutospacing="0" w:line="216" w:lineRule="auto"/>
                              <w:rPr>
                                <w:rFonts w:asciiTheme="minorEastAsia" w:eastAsiaTheme="minorEastAsia" w:hAnsiTheme="minorEastAsia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E310" id="文本框 33" o:spid="_x0000_s1033" type="#_x0000_t202" style="position:absolute;margin-left:-207.55pt;margin-top:23.75pt;width:527.95pt;height:15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" filled="f" stroked="f">
                <v:textbox>
                  <w:txbxContent>
                    <w:p w14:paraId="04B9E047" w14:textId="77777777" w:rsidR="00486697" w:rsidRPr="00F51408" w:rsidRDefault="00486697" w:rsidP="00486697">
                      <w:pPr>
                        <w:pStyle w:val="a9"/>
                        <w:tabs>
                          <w:tab w:val="left" w:pos="420"/>
                        </w:tabs>
                        <w:snapToGrid w:val="0"/>
                        <w:spacing w:before="0" w:beforeAutospacing="0" w:after="0" w:afterAutospacing="0" w:line="216" w:lineRule="auto"/>
                        <w:rPr>
                          <w:rFonts w:asciiTheme="minorEastAsia" w:eastAsiaTheme="minorEastAsia" w:hAnsiTheme="minorEastAsia"/>
                        </w:rPr>
                      </w:pPr>
                    </w:p>
                    <w:p w14:paraId="4F731D00" w14:textId="77777777" w:rsidR="00EE187E" w:rsidRPr="00EE187E" w:rsidRDefault="00EE187E" w:rsidP="00EE187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熟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练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使用</w:t>
                      </w:r>
                      <w:proofErr w:type="spellStart"/>
                      <w:r w:rsidRPr="00EE187E">
                        <w:rPr>
                          <w:rFonts w:asciiTheme="minorEastAsia" w:eastAsiaTheme="minorEastAsia" w:hAnsiTheme="minorEastAsia"/>
                          <w:color w:val="000000"/>
                        </w:rPr>
                        <w:t>PhotoShop</w:t>
                      </w:r>
                      <w:proofErr w:type="spellEnd"/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切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图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，准确的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还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原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设计</w:t>
                      </w:r>
                    </w:p>
                    <w:p w14:paraId="2437CAD7" w14:textId="1F722792" w:rsidR="00EE187E" w:rsidRPr="00EE187E" w:rsidRDefault="00EE187E" w:rsidP="00EE187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Theme="minorEastAsia" w:eastAsiaTheme="minorEastAsia" w:hAnsiTheme="minorEastAsia" w:hint="eastAsia"/>
                          <w:color w:val="000000"/>
                        </w:rPr>
                      </w:pP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熟悉</w:t>
                      </w:r>
                      <w:r w:rsidRPr="00EE187E">
                        <w:rPr>
                          <w:rFonts w:asciiTheme="minorEastAsia" w:eastAsiaTheme="minorEastAsia" w:hAnsiTheme="minorEastAsia"/>
                          <w:color w:val="000000"/>
                        </w:rPr>
                        <w:t>W3c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标准，能够提炼可复用的模块，注释清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晰</w:t>
                      </w:r>
                    </w:p>
                    <w:p w14:paraId="721D007B" w14:textId="77777777" w:rsidR="00EE187E" w:rsidRPr="00EE187E" w:rsidRDefault="00EE187E" w:rsidP="00EE187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熟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练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掌握</w:t>
                      </w:r>
                      <w:r w:rsidRPr="00EE187E">
                        <w:rPr>
                          <w:rFonts w:asciiTheme="minorEastAsia" w:eastAsiaTheme="minorEastAsia" w:hAnsiTheme="minorEastAsia"/>
                          <w:color w:val="000000"/>
                        </w:rPr>
                        <w:t>HTML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标签，能写出语义合理，兼容性良好的页面文档结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构</w:t>
                      </w:r>
                    </w:p>
                    <w:p w14:paraId="29D18F2F" w14:textId="77777777" w:rsidR="00EE187E" w:rsidRPr="00EE187E" w:rsidRDefault="00EE187E" w:rsidP="00EE187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熟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练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掌握</w:t>
                      </w:r>
                      <w:r w:rsidRPr="00EE187E">
                        <w:rPr>
                          <w:rFonts w:asciiTheme="minorEastAsia" w:eastAsiaTheme="minorEastAsia" w:hAnsiTheme="minorEastAsia"/>
                          <w:color w:val="000000"/>
                        </w:rPr>
                        <w:t>IE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的盒模型和</w:t>
                      </w:r>
                      <w:r w:rsidRPr="00EE187E">
                        <w:rPr>
                          <w:rFonts w:asciiTheme="minorEastAsia" w:eastAsiaTheme="minorEastAsia" w:hAnsiTheme="minorEastAsia"/>
                          <w:color w:val="000000"/>
                        </w:rPr>
                        <w:t>W3C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盒模型的区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别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和使用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场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景</w:t>
                      </w:r>
                    </w:p>
                    <w:p w14:paraId="47498A2E" w14:textId="77777777" w:rsidR="00EE187E" w:rsidRPr="00EE187E" w:rsidRDefault="00EE187E" w:rsidP="00EE187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熟悉</w:t>
                      </w:r>
                      <w:r w:rsidRPr="00EE187E">
                        <w:rPr>
                          <w:rFonts w:asciiTheme="minorEastAsia" w:eastAsiaTheme="minorEastAsia" w:hAnsiTheme="minorEastAsia"/>
                          <w:color w:val="000000"/>
                        </w:rPr>
                        <w:t>sass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，</w:t>
                      </w:r>
                      <w:r w:rsidRPr="00EE187E">
                        <w:rPr>
                          <w:rFonts w:asciiTheme="minorEastAsia" w:eastAsiaTheme="minorEastAsia" w:hAnsiTheme="minorEastAsia"/>
                          <w:color w:val="000000"/>
                        </w:rPr>
                        <w:t>compass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能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够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使用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这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些工具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进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行高效的</w:t>
                      </w:r>
                      <w:proofErr w:type="spellStart"/>
                      <w:r w:rsidRPr="00EE187E">
                        <w:rPr>
                          <w:rFonts w:asciiTheme="minorEastAsia" w:eastAsiaTheme="minorEastAsia" w:hAnsiTheme="minorEastAsia"/>
                          <w:color w:val="000000"/>
                        </w:rPr>
                        <w:t>css</w:t>
                      </w:r>
                      <w:proofErr w:type="spellEnd"/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开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发</w:t>
                      </w:r>
                    </w:p>
                    <w:p w14:paraId="75110F46" w14:textId="77777777" w:rsidR="00EE187E" w:rsidRPr="00EE187E" w:rsidRDefault="00EE187E" w:rsidP="00EE187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了解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浏览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器渲染引擎基本工作原理</w:t>
                      </w:r>
                    </w:p>
                    <w:p w14:paraId="431CD85A" w14:textId="77777777" w:rsidR="00EE187E" w:rsidRPr="00EE187E" w:rsidRDefault="00EE187E" w:rsidP="00EE187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Theme="minorEastAsia" w:eastAsiaTheme="minorEastAsia" w:hAnsiTheme="minorEastAsia"/>
                          <w:color w:val="000000"/>
                        </w:rPr>
                      </w:pP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了解</w:t>
                      </w:r>
                      <w:r w:rsidRPr="00EE187E">
                        <w:rPr>
                          <w:rFonts w:asciiTheme="minorEastAsia" w:eastAsiaTheme="minorEastAsia" w:hAnsiTheme="minorEastAsia"/>
                          <w:color w:val="000000"/>
                        </w:rPr>
                        <w:t>ECMA5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的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标签规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范以及</w:t>
                      </w:r>
                      <w:r w:rsidRPr="00EE187E">
                        <w:rPr>
                          <w:rFonts w:asciiTheme="minorEastAsia" w:eastAsiaTheme="minorEastAsia" w:hAnsiTheme="minorEastAsia"/>
                          <w:color w:val="000000"/>
                        </w:rPr>
                        <w:t>HTML5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新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标签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及</w:t>
                      </w:r>
                      <w:r w:rsidRPr="00EE187E">
                        <w:rPr>
                          <w:rFonts w:asciiTheme="minorEastAsia" w:eastAsiaTheme="minorEastAsia" w:hAnsiTheme="minorEastAsia"/>
                          <w:color w:val="000000"/>
                        </w:rPr>
                        <w:t>CSS3</w:t>
                      </w:r>
                      <w:r w:rsidRPr="00EE187E">
                        <w:rPr>
                          <w:rFonts w:asciiTheme="minorEastAsia" w:eastAsiaTheme="minorEastAsia" w:hAnsiTheme="minorEastAsia" w:cs="SimSun"/>
                          <w:color w:val="000000"/>
                        </w:rPr>
                        <w:t>样式及动</w:t>
                      </w:r>
                      <w:r w:rsidRPr="00EE187E">
                        <w:rPr>
                          <w:rFonts w:asciiTheme="minorEastAsia" w:eastAsiaTheme="minorEastAsia" w:hAnsiTheme="minorEastAsia" w:cs="MS Mincho"/>
                          <w:color w:val="000000"/>
                        </w:rPr>
                        <w:t>画</w:t>
                      </w:r>
                    </w:p>
                    <w:p w14:paraId="2E12D86E" w14:textId="26BFF1CC" w:rsidR="0078168F" w:rsidRPr="00F51408" w:rsidRDefault="0078168F" w:rsidP="00486697">
                      <w:pPr>
                        <w:pStyle w:val="a9"/>
                        <w:tabs>
                          <w:tab w:val="left" w:pos="420"/>
                        </w:tabs>
                        <w:snapToGrid w:val="0"/>
                        <w:spacing w:before="0" w:beforeAutospacing="0" w:after="0" w:afterAutospacing="0" w:line="216" w:lineRule="auto"/>
                        <w:rPr>
                          <w:rFonts w:asciiTheme="minorEastAsia" w:eastAsiaTheme="minorEastAsia" w:hAnsiTheme="minorEastAsia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678E67" w14:textId="4F361849" w:rsidR="0078168F" w:rsidRDefault="0078168F"/>
    <w:p w14:paraId="3FCEDC1C" w14:textId="7412B71D" w:rsidR="0078168F" w:rsidRDefault="0078168F"/>
    <w:p w14:paraId="7DDEFE14" w14:textId="66FA0173" w:rsidR="0078168F" w:rsidRDefault="0078168F"/>
    <w:p w14:paraId="6EC63249" w14:textId="3C40DB1E" w:rsidR="0078168F" w:rsidRDefault="00486697">
      <w:pPr>
        <w:tabs>
          <w:tab w:val="left" w:pos="2173"/>
        </w:tabs>
      </w:pPr>
      <w:r>
        <w:rPr>
          <w:rFonts w:hint="eastAsia"/>
        </w:rPr>
        <w:tab/>
      </w:r>
    </w:p>
    <w:p w14:paraId="4483FF73" w14:textId="72BAEF7C" w:rsidR="0078168F" w:rsidRDefault="00486697">
      <w:pPr>
        <w:tabs>
          <w:tab w:val="left" w:pos="928"/>
        </w:tabs>
      </w:pPr>
      <w:r>
        <w:rPr>
          <w:rFonts w:hint="eastAsia"/>
        </w:rPr>
        <w:tab/>
      </w:r>
    </w:p>
    <w:p w14:paraId="16EBAC08" w14:textId="6BD28B8A" w:rsidR="0078168F" w:rsidRDefault="0078168F">
      <w:pPr>
        <w:tabs>
          <w:tab w:val="left" w:pos="928"/>
        </w:tabs>
      </w:pPr>
    </w:p>
    <w:p w14:paraId="6A336CCB" w14:textId="2D638DD6" w:rsidR="0078168F" w:rsidRDefault="0078168F">
      <w:pPr>
        <w:tabs>
          <w:tab w:val="left" w:pos="928"/>
        </w:tabs>
      </w:pPr>
    </w:p>
    <w:p w14:paraId="51E1A94C" w14:textId="544A1EF4" w:rsidR="0078168F" w:rsidRDefault="0078168F">
      <w:pPr>
        <w:tabs>
          <w:tab w:val="left" w:pos="928"/>
        </w:tabs>
      </w:pPr>
    </w:p>
    <w:p w14:paraId="5928A49F" w14:textId="0184C112" w:rsidR="0078168F" w:rsidRDefault="0078168F">
      <w:pPr>
        <w:tabs>
          <w:tab w:val="left" w:pos="928"/>
        </w:tabs>
      </w:pPr>
      <w:bookmarkStart w:id="0" w:name="_GoBack"/>
    </w:p>
    <w:bookmarkEnd w:id="0"/>
    <w:p w14:paraId="074043B4" w14:textId="5CEF8410" w:rsidR="0078168F" w:rsidRDefault="00E85C2C">
      <w:pPr>
        <w:tabs>
          <w:tab w:val="left" w:pos="928"/>
        </w:tabs>
      </w:pPr>
      <w:r>
        <w:rPr>
          <w:rFonts w:eastAsia="Times New Roman" w:hint="eastAsia"/>
          <w:b/>
          <w:bCs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EA3C61" wp14:editId="31863437">
                <wp:simplePos x="0" y="0"/>
                <wp:positionH relativeFrom="column">
                  <wp:posOffset>-633730</wp:posOffset>
                </wp:positionH>
                <wp:positionV relativeFrom="paragraph">
                  <wp:posOffset>300355</wp:posOffset>
                </wp:positionV>
                <wp:extent cx="2630170" cy="696595"/>
                <wp:effectExtent l="0" t="0" r="0" b="0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170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0E805" w14:textId="6416B499" w:rsidR="00EE187E" w:rsidRPr="00D077BE" w:rsidRDefault="00EE187E" w:rsidP="00EE187E">
                            <w:pPr>
                              <w:shd w:val="clear" w:color="auto" w:fill="FFFFFF"/>
                              <w:spacing w:before="100" w:beforeAutospacing="1" w:after="100" w:afterAutospacing="1"/>
                              <w:outlineLvl w:val="1"/>
                              <w:rPr>
                                <w:rFonts w:eastAsia="Times New Roman" w:hint="eastAsia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S Mincho" w:eastAsia="MS Mincho" w:hAnsi="MS Mincho" w:cs="MS Mincho" w:hint="eastAsia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写脚本</w:t>
                            </w:r>
                            <w:r w:rsidRPr="00D077BE">
                              <w:rPr>
                                <w:rFonts w:ascii="MS Mincho" w:eastAsia="MS Mincho" w:hAnsi="MS Mincho" w:cs="MS Mincho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，</w:t>
                            </w:r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逻辑清晰</w:t>
                            </w:r>
                          </w:p>
                          <w:p w14:paraId="4A41D2E5" w14:textId="77777777" w:rsidR="00EE187E" w:rsidRPr="00D077BE" w:rsidRDefault="00EE187E" w:rsidP="00EE187E">
                            <w:pPr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38E6824" w14:textId="77777777" w:rsidR="00EE187E" w:rsidRPr="00EE187E" w:rsidRDefault="00EE18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3C61" id="文本框 35" o:spid="_x0000_s1034" type="#_x0000_t202" style="position:absolute;margin-left:-49.9pt;margin-top:23.65pt;width:207.1pt;height:54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" filled="f" stroked="f" strokeweight=".5pt">
                <v:textbox>
                  <w:txbxContent>
                    <w:p w14:paraId="1730E805" w14:textId="6416B499" w:rsidR="00EE187E" w:rsidRPr="00D077BE" w:rsidRDefault="00EE187E" w:rsidP="00EE187E">
                      <w:pPr>
                        <w:shd w:val="clear" w:color="auto" w:fill="FFFFFF"/>
                        <w:spacing w:before="100" w:beforeAutospacing="1" w:after="100" w:afterAutospacing="1"/>
                        <w:outlineLvl w:val="1"/>
                        <w:rPr>
                          <w:rFonts w:eastAsia="Times New Roman" w:hint="eastAsia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ascii="MS Mincho" w:eastAsia="MS Mincho" w:hAnsi="MS Mincho" w:cs="MS Mincho" w:hint="eastAsia"/>
                          <w:b/>
                          <w:bCs/>
                          <w:color w:val="000000"/>
                          <w:sz w:val="44"/>
                          <w:szCs w:val="44"/>
                        </w:rPr>
                        <w:t>写脚本</w:t>
                      </w:r>
                      <w:r w:rsidRPr="00D077BE">
                        <w:rPr>
                          <w:rFonts w:ascii="MS Mincho" w:eastAsia="MS Mincho" w:hAnsi="MS Mincho" w:cs="MS Mincho"/>
                          <w:b/>
                          <w:bCs/>
                          <w:color w:val="000000"/>
                          <w:sz w:val="44"/>
                          <w:szCs w:val="44"/>
                        </w:rPr>
                        <w:t>，</w:t>
                      </w:r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color w:val="000000"/>
                          <w:sz w:val="44"/>
                          <w:szCs w:val="44"/>
                        </w:rPr>
                        <w:t>逻辑清晰</w:t>
                      </w:r>
                    </w:p>
                    <w:p w14:paraId="4A41D2E5" w14:textId="77777777" w:rsidR="00EE187E" w:rsidRPr="00D077BE" w:rsidRDefault="00EE187E" w:rsidP="00EE187E">
                      <w:pPr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38E6824" w14:textId="77777777" w:rsidR="00EE187E" w:rsidRPr="00EE187E" w:rsidRDefault="00EE187E"/>
                  </w:txbxContent>
                </v:textbox>
                <w10:wrap type="square"/>
              </v:shape>
            </w:pict>
          </mc:Fallback>
        </mc:AlternateContent>
      </w:r>
    </w:p>
    <w:p w14:paraId="4771FEFF" w14:textId="305F4A55" w:rsidR="0078168F" w:rsidRDefault="00E85C2C">
      <w:pPr>
        <w:tabs>
          <w:tab w:val="left" w:pos="9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C53DA7" wp14:editId="315367A2">
                <wp:simplePos x="0" y="0"/>
                <wp:positionH relativeFrom="column">
                  <wp:posOffset>-2850179</wp:posOffset>
                </wp:positionH>
                <wp:positionV relativeFrom="paragraph">
                  <wp:posOffset>300766</wp:posOffset>
                </wp:positionV>
                <wp:extent cx="6704965" cy="2177912"/>
                <wp:effectExtent l="0" t="0" r="0" b="698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965" cy="21779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3D42CFC8" w14:textId="77777777" w:rsidR="00EE187E" w:rsidRPr="00DD6D86" w:rsidRDefault="00EE187E" w:rsidP="00EE187E">
                            <w:pPr>
                              <w:pStyle w:val="a9"/>
                              <w:tabs>
                                <w:tab w:val="left" w:pos="420"/>
                              </w:tabs>
                              <w:snapToGrid w:val="0"/>
                              <w:spacing w:before="0" w:beforeAutospacing="0" w:after="0" w:afterAutospacing="0" w:line="216" w:lineRule="auto"/>
                            </w:pPr>
                          </w:p>
                          <w:p w14:paraId="4729EDD1" w14:textId="01FF40F6" w:rsidR="00EE187E" w:rsidRPr="00EE187E" w:rsidRDefault="00EE187E" w:rsidP="00EE187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熟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</w:rPr>
                              <w:t>练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使用</w:t>
                            </w: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jQuery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框架</w:t>
                            </w:r>
                          </w:p>
                          <w:p w14:paraId="2E9553AD" w14:textId="5786E134" w:rsidR="00EE187E" w:rsidRPr="00EE187E" w:rsidRDefault="00EE187E" w:rsidP="00EE187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eastAsia="Times New Roman" w:hint="eastAsia"/>
                                <w:color w:val="000000"/>
                              </w:rPr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熟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</w:rPr>
                              <w:t>练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使用原生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写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</w:rPr>
                              <w:t>组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件</w:t>
                            </w:r>
                          </w:p>
                          <w:p w14:paraId="31B7EB24" w14:textId="0612D940" w:rsidR="00EE187E" w:rsidRPr="00EE187E" w:rsidRDefault="009B5904" w:rsidP="009B590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eastAsia="Times New Roman" w:hint="eastAsia"/>
                                <w:color w:val="000000"/>
                              </w:rPr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了解</w:t>
                            </w: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WEB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开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</w:rPr>
                              <w:t>发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中</w:t>
                            </w: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HTTP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</w:rPr>
                              <w:t>协议，能够运用</w:t>
                            </w: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Ajax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通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</w:rPr>
                              <w:t>过</w:t>
                            </w: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JSON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数据接口与后台数据接口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</w:rPr>
                              <w:t>进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行数据交互</w:t>
                            </w:r>
                          </w:p>
                          <w:p w14:paraId="7E607275" w14:textId="77777777" w:rsidR="009B5904" w:rsidRDefault="009B5904" w:rsidP="009B590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了解</w:t>
                            </w: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Bootstrap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等前端框架工具</w:t>
                            </w:r>
                          </w:p>
                          <w:p w14:paraId="55140044" w14:textId="77777777" w:rsidR="009B5904" w:rsidRDefault="009B5904" w:rsidP="009B590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了解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</w:rPr>
                              <w:t>浏览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器</w:t>
                            </w: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JS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引擎基本工作原理</w:t>
                            </w:r>
                          </w:p>
                          <w:p w14:paraId="7B5B2404" w14:textId="77777777" w:rsidR="009B5904" w:rsidRDefault="009B5904" w:rsidP="009B590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了解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require.js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模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</w:rPr>
                              <w:t>块发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开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</w:rPr>
                              <w:t>发</w:t>
                            </w:r>
                          </w:p>
                          <w:p w14:paraId="72819C32" w14:textId="77777777" w:rsidR="009B5904" w:rsidRDefault="009B5904" w:rsidP="009B590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注重代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</w:rPr>
                              <w:t>码简洁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性，可重用性，提升开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</w:rPr>
                              <w:t>发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效率</w:t>
                            </w:r>
                          </w:p>
                          <w:p w14:paraId="0581C805" w14:textId="77777777" w:rsidR="00EE187E" w:rsidRDefault="00EE187E" w:rsidP="00EE187E">
                            <w:pPr>
                              <w:pStyle w:val="a9"/>
                              <w:tabs>
                                <w:tab w:val="left" w:pos="420"/>
                              </w:tabs>
                              <w:snapToGrid w:val="0"/>
                              <w:spacing w:before="0" w:beforeAutospacing="0" w:after="0" w:afterAutospacing="0" w:line="216" w:lineRule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3DA7" id="文本框 34" o:spid="_x0000_s1035" type="#_x0000_t202" style="position:absolute;margin-left:-224.4pt;margin-top:23.7pt;width:527.95pt;height:171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" filled="f" stroked="f">
                <v:textbox>
                  <w:txbxContent>
                    <w:p w14:paraId="3D42CFC8" w14:textId="77777777" w:rsidR="00EE187E" w:rsidRPr="00DD6D86" w:rsidRDefault="00EE187E" w:rsidP="00EE187E">
                      <w:pPr>
                        <w:pStyle w:val="a9"/>
                        <w:tabs>
                          <w:tab w:val="left" w:pos="420"/>
                        </w:tabs>
                        <w:snapToGrid w:val="0"/>
                        <w:spacing w:before="0" w:beforeAutospacing="0" w:after="0" w:afterAutospacing="0" w:line="216" w:lineRule="auto"/>
                      </w:pPr>
                    </w:p>
                    <w:p w14:paraId="4729EDD1" w14:textId="01FF40F6" w:rsidR="00EE187E" w:rsidRPr="00EE187E" w:rsidRDefault="00EE187E" w:rsidP="00EE187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eastAsia="Times New Roman"/>
                          <w:color w:val="000000"/>
                        </w:rPr>
                      </w:pP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熟</w:t>
                      </w:r>
                      <w:r>
                        <w:rPr>
                          <w:rFonts w:ascii="SimSun" w:eastAsia="SimSun" w:hAnsi="SimSun" w:cs="SimSun"/>
                          <w:color w:val="000000"/>
                        </w:rPr>
                        <w:t>练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使用</w:t>
                      </w:r>
                      <w:r>
                        <w:rPr>
                          <w:rFonts w:eastAsia="Times New Roman"/>
                          <w:color w:val="000000"/>
                        </w:rPr>
                        <w:t>jQuery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框架</w:t>
                      </w:r>
                    </w:p>
                    <w:p w14:paraId="2E9553AD" w14:textId="5786E134" w:rsidR="00EE187E" w:rsidRPr="00EE187E" w:rsidRDefault="00EE187E" w:rsidP="00EE187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eastAsia="Times New Roman" w:hint="eastAsia"/>
                          <w:color w:val="000000"/>
                        </w:rPr>
                      </w:pP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熟</w:t>
                      </w:r>
                      <w:r>
                        <w:rPr>
                          <w:rFonts w:ascii="SimSun" w:eastAsia="SimSun" w:hAnsi="SimSun" w:cs="SimSun"/>
                          <w:color w:val="000000"/>
                        </w:rPr>
                        <w:t>练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使用原生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</w:rPr>
                        <w:t>javascript</w:t>
                      </w:r>
                      <w:proofErr w:type="spellEnd"/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写</w:t>
                      </w:r>
                      <w:r>
                        <w:rPr>
                          <w:rFonts w:ascii="SimSun" w:eastAsia="SimSun" w:hAnsi="SimSun" w:cs="SimSun"/>
                          <w:color w:val="000000"/>
                        </w:rPr>
                        <w:t>组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件</w:t>
                      </w:r>
                    </w:p>
                    <w:p w14:paraId="31B7EB24" w14:textId="0612D940" w:rsidR="00EE187E" w:rsidRPr="00EE187E" w:rsidRDefault="009B5904" w:rsidP="009B590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eastAsia="Times New Roman" w:hint="eastAsia"/>
                          <w:color w:val="000000"/>
                        </w:rPr>
                      </w:pP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了解</w:t>
                      </w:r>
                      <w:r>
                        <w:rPr>
                          <w:rFonts w:eastAsia="Times New Roman"/>
                          <w:color w:val="000000"/>
                        </w:rPr>
                        <w:t>WEB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开</w:t>
                      </w:r>
                      <w:r>
                        <w:rPr>
                          <w:rFonts w:ascii="SimSun" w:eastAsia="SimSun" w:hAnsi="SimSun" w:cs="SimSun"/>
                          <w:color w:val="000000"/>
                        </w:rPr>
                        <w:t>发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中</w:t>
                      </w:r>
                      <w:r>
                        <w:rPr>
                          <w:rFonts w:eastAsia="Times New Roman"/>
                          <w:color w:val="000000"/>
                        </w:rPr>
                        <w:t>HTTP</w:t>
                      </w:r>
                      <w:r>
                        <w:rPr>
                          <w:rFonts w:ascii="SimSun" w:eastAsia="SimSun" w:hAnsi="SimSun" w:cs="SimSun"/>
                          <w:color w:val="000000"/>
                        </w:rPr>
                        <w:t>协议，能够运用</w:t>
                      </w:r>
                      <w:r>
                        <w:rPr>
                          <w:rFonts w:eastAsia="Times New Roman"/>
                          <w:color w:val="000000"/>
                        </w:rPr>
                        <w:t>Ajax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通</w:t>
                      </w:r>
                      <w:r>
                        <w:rPr>
                          <w:rFonts w:ascii="SimSun" w:eastAsia="SimSun" w:hAnsi="SimSun" w:cs="SimSun"/>
                          <w:color w:val="000000"/>
                        </w:rPr>
                        <w:t>过</w:t>
                      </w:r>
                      <w:r>
                        <w:rPr>
                          <w:rFonts w:eastAsia="Times New Roman"/>
                          <w:color w:val="000000"/>
                        </w:rPr>
                        <w:t>JSON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数据接口与后台数据接口</w:t>
                      </w:r>
                      <w:r>
                        <w:rPr>
                          <w:rFonts w:ascii="SimSun" w:eastAsia="SimSun" w:hAnsi="SimSun" w:cs="SimSun"/>
                          <w:color w:val="000000"/>
                        </w:rPr>
                        <w:t>进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行数据交互</w:t>
                      </w:r>
                    </w:p>
                    <w:p w14:paraId="7E607275" w14:textId="77777777" w:rsidR="009B5904" w:rsidRDefault="009B5904" w:rsidP="009B590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eastAsia="Times New Roman"/>
                          <w:color w:val="000000"/>
                        </w:rPr>
                      </w:pP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了解</w:t>
                      </w:r>
                      <w:r>
                        <w:rPr>
                          <w:rFonts w:eastAsia="Times New Roman"/>
                          <w:color w:val="000000"/>
                        </w:rPr>
                        <w:t>Bootstrap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、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</w:rPr>
                        <w:t>Vue</w:t>
                      </w:r>
                      <w:proofErr w:type="spellEnd"/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等前端框架工具</w:t>
                      </w:r>
                    </w:p>
                    <w:p w14:paraId="55140044" w14:textId="77777777" w:rsidR="009B5904" w:rsidRDefault="009B5904" w:rsidP="009B590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eastAsia="Times New Roman"/>
                          <w:color w:val="000000"/>
                        </w:rPr>
                      </w:pP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了解</w:t>
                      </w:r>
                      <w:r>
                        <w:rPr>
                          <w:rFonts w:ascii="SimSun" w:eastAsia="SimSun" w:hAnsi="SimSun" w:cs="SimSun"/>
                          <w:color w:val="000000"/>
                        </w:rPr>
                        <w:t>浏览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器</w:t>
                      </w:r>
                      <w:r>
                        <w:rPr>
                          <w:rFonts w:eastAsia="Times New Roman"/>
                          <w:color w:val="000000"/>
                        </w:rPr>
                        <w:t>JS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引擎基本工作原理</w:t>
                      </w:r>
                    </w:p>
                    <w:p w14:paraId="7B5B2404" w14:textId="77777777" w:rsidR="009B5904" w:rsidRDefault="009B5904" w:rsidP="009B590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eastAsia="Times New Roman"/>
                          <w:color w:val="000000"/>
                        </w:rPr>
                      </w:pP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了解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</w:rPr>
                        <w:t>git</w:t>
                      </w:r>
                      <w:proofErr w:type="spellEnd"/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，</w:t>
                      </w:r>
                      <w:r>
                        <w:rPr>
                          <w:rFonts w:eastAsia="Times New Roman"/>
                          <w:color w:val="000000"/>
                        </w:rPr>
                        <w:t>require.js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模</w:t>
                      </w:r>
                      <w:r>
                        <w:rPr>
                          <w:rFonts w:ascii="SimSun" w:eastAsia="SimSun" w:hAnsi="SimSun" w:cs="SimSun"/>
                          <w:color w:val="000000"/>
                        </w:rPr>
                        <w:t>块发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开</w:t>
                      </w:r>
                      <w:r>
                        <w:rPr>
                          <w:rFonts w:ascii="SimSun" w:eastAsia="SimSun" w:hAnsi="SimSun" w:cs="SimSun"/>
                          <w:color w:val="000000"/>
                        </w:rPr>
                        <w:t>发</w:t>
                      </w:r>
                    </w:p>
                    <w:p w14:paraId="72819C32" w14:textId="77777777" w:rsidR="009B5904" w:rsidRDefault="009B5904" w:rsidP="009B590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eastAsia="Times New Roman"/>
                          <w:color w:val="000000"/>
                        </w:rPr>
                      </w:pP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注重代</w:t>
                      </w:r>
                      <w:r>
                        <w:rPr>
                          <w:rFonts w:ascii="SimSun" w:eastAsia="SimSun" w:hAnsi="SimSun" w:cs="SimSun"/>
                          <w:color w:val="000000"/>
                        </w:rPr>
                        <w:t>码简洁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性，可重用性，提升开</w:t>
                      </w:r>
                      <w:r>
                        <w:rPr>
                          <w:rFonts w:ascii="SimSun" w:eastAsia="SimSun" w:hAnsi="SimSun" w:cs="SimSun"/>
                          <w:color w:val="000000"/>
                        </w:rPr>
                        <w:t>发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t>效率</w:t>
                      </w:r>
                    </w:p>
                    <w:p w14:paraId="0581C805" w14:textId="77777777" w:rsidR="00EE187E" w:rsidRDefault="00EE187E" w:rsidP="00EE187E">
                      <w:pPr>
                        <w:pStyle w:val="a9"/>
                        <w:tabs>
                          <w:tab w:val="left" w:pos="420"/>
                        </w:tabs>
                        <w:snapToGrid w:val="0"/>
                        <w:spacing w:before="0" w:beforeAutospacing="0" w:after="0" w:afterAutospacing="0" w:line="216" w:lineRule="auto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5055B9" w14:textId="423C6619" w:rsidR="0078168F" w:rsidRDefault="0078168F"/>
    <w:p w14:paraId="53F59949" w14:textId="6C5A84FB" w:rsidR="0078168F" w:rsidRDefault="0078168F"/>
    <w:p w14:paraId="100661C2" w14:textId="68A38C70" w:rsidR="0078168F" w:rsidRDefault="0078168F"/>
    <w:p w14:paraId="5FE119F4" w14:textId="7711E8D6" w:rsidR="0078168F" w:rsidRDefault="0078168F"/>
    <w:p w14:paraId="48FD88A4" w14:textId="46FA130A" w:rsidR="00EE187E" w:rsidRPr="00EE187E" w:rsidRDefault="00EE187E" w:rsidP="00EE187E">
      <w:pPr>
        <w:shd w:val="clear" w:color="auto" w:fill="FFFFFF"/>
        <w:spacing w:before="100" w:beforeAutospacing="1" w:after="100" w:afterAutospacing="1"/>
        <w:outlineLvl w:val="1"/>
        <w:rPr>
          <w:rFonts w:eastAsia="Times New Roman" w:hint="eastAsia"/>
          <w:b/>
          <w:bCs/>
          <w:color w:val="000000"/>
          <w:sz w:val="44"/>
          <w:szCs w:val="44"/>
        </w:rPr>
      </w:pPr>
    </w:p>
    <w:p w14:paraId="61837DE4" w14:textId="39EB90DE" w:rsidR="00EE187E" w:rsidRDefault="00EE187E" w:rsidP="00EE187E">
      <w:pPr>
        <w:tabs>
          <w:tab w:val="left" w:pos="928"/>
        </w:tabs>
        <w:rPr>
          <w:rFonts w:hint="eastAsia"/>
        </w:rPr>
      </w:pPr>
    </w:p>
    <w:p w14:paraId="0C817B9B" w14:textId="0CAE9230" w:rsidR="00EE187E" w:rsidRDefault="00EE187E" w:rsidP="00EE187E">
      <w:pPr>
        <w:tabs>
          <w:tab w:val="left" w:pos="928"/>
        </w:tabs>
      </w:pPr>
    </w:p>
    <w:p w14:paraId="487C2746" w14:textId="32B20125" w:rsidR="00771188" w:rsidRDefault="00771188" w:rsidP="00EE187E">
      <w:pPr>
        <w:tabs>
          <w:tab w:val="left" w:pos="928"/>
        </w:tabs>
        <w:rPr>
          <w:rFonts w:hint="eastAs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282F8DC" wp14:editId="21FC6493">
                <wp:simplePos x="0" y="0"/>
                <wp:positionH relativeFrom="column">
                  <wp:posOffset>-856279</wp:posOffset>
                </wp:positionH>
                <wp:positionV relativeFrom="paragraph">
                  <wp:posOffset>201370</wp:posOffset>
                </wp:positionV>
                <wp:extent cx="323850" cy="332740"/>
                <wp:effectExtent l="0" t="0" r="0" b="1016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32740"/>
                          <a:chOff x="4832" y="10047"/>
                          <a:chExt cx="510" cy="524"/>
                        </a:xfrm>
                      </wpg:grpSpPr>
                      <wps:wsp>
                        <wps:cNvPr id="16" name="任意多边形 35"/>
                        <wps:cNvSpPr>
                          <a:spLocks noChangeAspect="1" noEditPoints="1"/>
                        </wps:cNvSpPr>
                        <wps:spPr>
                          <a:xfrm>
                            <a:off x="4832" y="10047"/>
                            <a:ext cx="510" cy="524"/>
                          </a:xfrm>
                          <a:prstGeom prst="ellipse">
                            <a:avLst/>
                          </a:prstGeom>
                          <a:solidFill>
                            <a:srgbClr val="943634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  <wps:wsp>
                        <wps:cNvPr id="21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93" y="10133"/>
                            <a:ext cx="401" cy="326"/>
                          </a:xfrm>
                          <a:custGeom>
                            <a:avLst/>
                            <a:gdLst>
                              <a:gd name="T0" fmla="*/ 0 w 163"/>
                              <a:gd name="T1" fmla="*/ 39789 h 133"/>
                              <a:gd name="T2" fmla="*/ 51338 w 163"/>
                              <a:gd name="T3" fmla="*/ 3789 h 133"/>
                              <a:gd name="T4" fmla="*/ 140704 w 163"/>
                              <a:gd name="T5" fmla="*/ 20842 h 133"/>
                              <a:gd name="T6" fmla="*/ 155916 w 163"/>
                              <a:gd name="T7" fmla="*/ 28421 h 133"/>
                              <a:gd name="T8" fmla="*/ 241479 w 163"/>
                              <a:gd name="T9" fmla="*/ 1895 h 133"/>
                              <a:gd name="T10" fmla="*/ 306127 w 163"/>
                              <a:gd name="T11" fmla="*/ 32211 h 133"/>
                              <a:gd name="T12" fmla="*/ 309930 w 163"/>
                              <a:gd name="T13" fmla="*/ 216000 h 133"/>
                              <a:gd name="T14" fmla="*/ 289014 w 163"/>
                              <a:gd name="T15" fmla="*/ 238737 h 133"/>
                              <a:gd name="T16" fmla="*/ 279507 w 163"/>
                              <a:gd name="T17" fmla="*/ 244421 h 133"/>
                              <a:gd name="T18" fmla="*/ 214859 w 163"/>
                              <a:gd name="T19" fmla="*/ 233053 h 133"/>
                              <a:gd name="T20" fmla="*/ 180634 w 163"/>
                              <a:gd name="T21" fmla="*/ 246316 h 133"/>
                              <a:gd name="T22" fmla="*/ 157817 w 163"/>
                              <a:gd name="T23" fmla="*/ 252000 h 133"/>
                              <a:gd name="T24" fmla="*/ 125493 w 163"/>
                              <a:gd name="T25" fmla="*/ 246316 h 133"/>
                              <a:gd name="T26" fmla="*/ 104578 w 163"/>
                              <a:gd name="T27" fmla="*/ 234947 h 133"/>
                              <a:gd name="T28" fmla="*/ 30423 w 163"/>
                              <a:gd name="T29" fmla="*/ 244421 h 133"/>
                              <a:gd name="T30" fmla="*/ 19014 w 163"/>
                              <a:gd name="T31" fmla="*/ 240632 h 133"/>
                              <a:gd name="T32" fmla="*/ 0 w 163"/>
                              <a:gd name="T33" fmla="*/ 217895 h 133"/>
                              <a:gd name="T34" fmla="*/ 0 w 163"/>
                              <a:gd name="T35" fmla="*/ 126947 h 133"/>
                              <a:gd name="T36" fmla="*/ 17113 w 163"/>
                              <a:gd name="T37" fmla="*/ 202737 h 133"/>
                              <a:gd name="T38" fmla="*/ 115986 w 163"/>
                              <a:gd name="T39" fmla="*/ 187579 h 133"/>
                              <a:gd name="T40" fmla="*/ 146409 w 163"/>
                              <a:gd name="T41" fmla="*/ 197053 h 133"/>
                              <a:gd name="T42" fmla="*/ 146409 w 163"/>
                              <a:gd name="T43" fmla="*/ 49263 h 133"/>
                              <a:gd name="T44" fmla="*/ 140704 w 163"/>
                              <a:gd name="T45" fmla="*/ 37895 h 133"/>
                              <a:gd name="T46" fmla="*/ 55141 w 163"/>
                              <a:gd name="T47" fmla="*/ 18947 h 133"/>
                              <a:gd name="T48" fmla="*/ 15211 w 163"/>
                              <a:gd name="T49" fmla="*/ 43579 h 133"/>
                              <a:gd name="T50" fmla="*/ 15211 w 163"/>
                              <a:gd name="T51" fmla="*/ 202737 h 133"/>
                              <a:gd name="T52" fmla="*/ 294719 w 163"/>
                              <a:gd name="T53" fmla="*/ 198947 h 133"/>
                              <a:gd name="T54" fmla="*/ 290916 w 163"/>
                              <a:gd name="T55" fmla="*/ 39789 h 133"/>
                              <a:gd name="T56" fmla="*/ 201550 w 163"/>
                              <a:gd name="T57" fmla="*/ 20842 h 133"/>
                              <a:gd name="T58" fmla="*/ 161620 w 163"/>
                              <a:gd name="T59" fmla="*/ 43579 h 133"/>
                              <a:gd name="T60" fmla="*/ 161620 w 163"/>
                              <a:gd name="T61" fmla="*/ 197053 h 133"/>
                              <a:gd name="T62" fmla="*/ 178733 w 163"/>
                              <a:gd name="T63" fmla="*/ 189474 h 133"/>
                              <a:gd name="T64" fmla="*/ 273803 w 163"/>
                              <a:gd name="T65" fmla="*/ 195158 h 133"/>
                              <a:gd name="T66" fmla="*/ 19014 w 163"/>
                              <a:gd name="T67" fmla="*/ 216000 h 133"/>
                              <a:gd name="T68" fmla="*/ 30423 w 163"/>
                              <a:gd name="T69" fmla="*/ 227368 h 133"/>
                              <a:gd name="T70" fmla="*/ 117887 w 163"/>
                              <a:gd name="T71" fmla="*/ 221684 h 133"/>
                              <a:gd name="T72" fmla="*/ 140704 w 163"/>
                              <a:gd name="T73" fmla="*/ 236842 h 133"/>
                              <a:gd name="T74" fmla="*/ 169226 w 163"/>
                              <a:gd name="T75" fmla="*/ 234947 h 133"/>
                              <a:gd name="T76" fmla="*/ 193944 w 163"/>
                              <a:gd name="T77" fmla="*/ 219789 h 133"/>
                              <a:gd name="T78" fmla="*/ 273803 w 163"/>
                              <a:gd name="T79" fmla="*/ 227368 h 133"/>
                              <a:gd name="T80" fmla="*/ 289014 w 163"/>
                              <a:gd name="T81" fmla="*/ 216000 h 133"/>
                              <a:gd name="T82" fmla="*/ 218662 w 163"/>
                              <a:gd name="T83" fmla="*/ 200842 h 133"/>
                              <a:gd name="T84" fmla="*/ 159719 w 163"/>
                              <a:gd name="T85" fmla="*/ 217895 h 133"/>
                              <a:gd name="T86" fmla="*/ 144507 w 163"/>
                              <a:gd name="T87" fmla="*/ 214105 h 133"/>
                              <a:gd name="T88" fmla="*/ 76056 w 163"/>
                              <a:gd name="T89" fmla="*/ 202737 h 133"/>
                              <a:gd name="T90" fmla="*/ 19014 w 163"/>
                              <a:gd name="T91" fmla="*/ 216000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622BE" id="组合 25" o:spid="_x0000_s1026" style="position:absolute;left:0;text-align:left;margin-left:-67.4pt;margin-top:15.85pt;width:25.5pt;height:26.2pt;z-index:251682816" coordorigin="4832,10047" coordsize="510,5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">
                <v:oval id="任意多边形 35" o:spid="_x0000_s1027" style="position:absolute;left:4832;top:10047;width:510;height:5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KF8TwwAA&#10;ANsAAAAPAAAAZHJzL2Rvd25yZXYueG1sRE9La8JAEL4X/A/LFHqRumkQKamrFG0hih5qS89jdvKo&#10;2dmQXZP4711B6G0+vufMl4OpRUetqywreJlEIIgzqysuFPx8fz6/gnAeWWNtmRRcyMFyMXqYY6Jt&#10;z1/UHXwhQgi7BBWU3jeJlC4ryaCb2IY4cLltDfoA20LqFvsQbmoZR9FMGqw4NJTY0Kqk7HQ4GwXr&#10;KW6jj3zzdxkfaXfM09+9ncZKPT0O728gPA3+X3x3pzrMn8Htl3CAX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KF8TwwAAANsAAAAPAAAAAAAAAAAAAAAAAJcCAABkcnMvZG93&#10;bnJldi54bWxQSwUGAAAAAAQABAD1AAAAhwMAAAAA&#10;" fillcolor="#943634" stroked="f">
                  <v:path arrowok="t"/>
                  <o:lock v:ext="edit" aspectratio="t" verticies="t"/>
                </v:oval>
                <v:shape id="Freeform 50" o:spid="_x0000_s1028" style="position:absolute;left:4893;top:10133;width:401;height:326;visibility:visible;mso-wrap-style:square;v-text-anchor:top" coordsize="163,1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keFkxAAA&#10;ANsAAAAPAAAAZHJzL2Rvd25yZXYueG1sRI9bawIxFITfC/6HcARfSs0qtJbVKL0g9bXe2sfj5rhZ&#10;3JwsSdT13xtB8HGYmW+Yyay1tTiRD5VjBYN+BoK4cLriUsF6NX95BxEissbaMSm4UIDZtPM0wVy7&#10;M//SaRlLkSAcclRgYmxyKUNhyGLou4Y4eXvnLcYkfSm1x3OC21oOs+xNWqw4LRhs6MtQcVgerYJm&#10;9Pd83PwX21f/Hcx2/bP79HqkVK/bfoxBRGrjI3xvL7SC4QBuX9IPkN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JHhZMQAAADbAAAADwAAAAAAAAAAAAAAAACXAgAAZHJzL2Rv&#10;d25yZXYueG1sUEsFBgAAAAAEAAQA9QAAAIgDAAAAAA==&#10;" path="m0,67c0,51,,36,,21,,19,,18,1,17,9,10,17,5,27,2,34,,41,,48,1,58,2,66,6,74,11,76,12,78,13,81,15,81,15,81,15,82,15,88,11,94,7,101,5,109,2,118,,127,1,136,2,145,5,153,10,156,12,159,14,161,17,162,18,163,19,163,20,163,51,163,82,163,114,163,114,162,114,162,115,159,119,156,122,152,126,152,126,152,127,151,127,150,129,149,129,147,129,141,128,135,126,129,125,124,124,119,123,113,123,109,123,105,123,100,125,98,126,96,127,95,130,95,132,94,133,92,133,89,133,86,133,83,133,79,133,75,133,70,133,68,133,67,132,66,130,66,128,65,127,64,126,61,125,58,124,55,124,49,123,43,124,37,125,30,126,23,127,16,129,16,129,15,129,15,129,13,129,11,128,10,127,10,126,9,125,8,124,6,121,3,118,,115,,114,,114,,113,,98,,82,,67xm8,107c8,107,9,107,9,107,18,104,26,101,35,100,44,98,52,98,61,99,66,100,71,101,76,104,77,104,77,104,77,104,77,104,77,103,77,103,77,77,77,52,77,26,77,25,78,23,77,22,77,21,75,21,74,20,68,16,61,12,53,10,45,8,37,8,29,10,22,12,15,15,9,21,8,21,8,22,8,23,8,50,8,78,8,106,8,106,8,106,8,107xm155,107c155,106,155,106,155,105,155,78,155,51,155,24,155,22,154,21,153,21,145,14,136,10,125,9,118,8,112,9,106,11,98,14,92,17,86,22,85,22,85,23,85,23,85,50,85,76,85,103,85,103,85,104,85,104,86,104,86,103,87,103,89,102,92,101,94,100,101,98,109,97,116,98,126,98,135,100,144,103,148,104,151,106,155,107xm10,114c12,116,13,118,15,120,15,120,16,121,16,120,26,118,35,116,45,116,51,116,56,116,62,117,67,118,71,120,73,125,73,125,74,125,74,125,79,125,83,125,88,125,89,125,89,124,89,124,90,123,91,122,92,121,95,118,99,117,102,116,108,115,114,115,120,116,128,116,136,118,144,120,146,120,147,120,148,119,149,117,151,116,152,114,152,114,152,114,151,114,140,110,128,107,115,106,110,105,106,106,101,106,94,108,89,110,84,115,83,117,80,117,78,115,78,115,77,114,76,113,71,109,66,108,60,107,53,106,47,106,40,107,31,108,23,111,14,113,13,114,12,114,10,114xe" fillcolor="white [3212]" stroked="f">
                  <v:path arrowok="t" o:connecttype="custom" o:connectlocs="0,97528;126298,9287;346149,51086;383572,69664;594068,4645;753110,78953;762466,529444;711010,585175;687622,599107;528580,571243;444382,603752;388249,617684;308728,603752;257275,575885;74844,599107;46777,589820;0,534088;0,311163;42100,496934;285340,459780;360184,483002;360184,120750;346149,92885;135654,46442;37421,106818;37421,496934;725045,487645;715689,97528;495838,51086;397605,106818;397605,483002;439705,464425;673589,478357;46777,529444;74844,557308;290016,543376;346149,580530;416317,575885;477126,538731;673589,557308;711010,529444;537935,492289;392928,534088;355505,524799;187107,496934;46777,529444" o:connectangles="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3CF2EE" wp14:editId="294D6450">
                <wp:simplePos x="0" y="0"/>
                <wp:positionH relativeFrom="column">
                  <wp:posOffset>-515134</wp:posOffset>
                </wp:positionH>
                <wp:positionV relativeFrom="paragraph">
                  <wp:posOffset>106419</wp:posOffset>
                </wp:positionV>
                <wp:extent cx="1726565" cy="447675"/>
                <wp:effectExtent l="0" t="0" r="0" b="0"/>
                <wp:wrapNone/>
                <wp:docPr id="29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56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49ED4B" w14:textId="77777777" w:rsidR="0078168F" w:rsidRDefault="0048669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开源项目和作品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C3CF2EE" id="文本框 24" o:spid="_x0000_s1036" type="#_x0000_t202" style="position:absolute;margin-left:-40.55pt;margin-top:8.4pt;width:135.95pt;height:3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" filled="f" stroked="f">
                <v:textbox>
                  <w:txbxContent>
                    <w:p w14:paraId="0F49ED4B" w14:textId="77777777" w:rsidR="0078168F" w:rsidRDefault="00486697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开源项目和作品</w:t>
                      </w:r>
                    </w:p>
                  </w:txbxContent>
                </v:textbox>
              </v:shape>
            </w:pict>
          </mc:Fallback>
        </mc:AlternateContent>
      </w:r>
    </w:p>
    <w:p w14:paraId="5DFB8471" w14:textId="0895B0DD" w:rsidR="00771188" w:rsidRDefault="00771188" w:rsidP="00EE187E">
      <w:pPr>
        <w:tabs>
          <w:tab w:val="left" w:pos="928"/>
        </w:tabs>
        <w:rPr>
          <w:rFonts w:hint="eastAsia"/>
        </w:rPr>
      </w:pPr>
    </w:p>
    <w:p w14:paraId="1514BEFE" w14:textId="71AEBAF1" w:rsidR="00771188" w:rsidRDefault="00771188" w:rsidP="00EE187E">
      <w:pPr>
        <w:tabs>
          <w:tab w:val="left" w:pos="928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D3D334" wp14:editId="66551080">
                <wp:simplePos x="0" y="0"/>
                <wp:positionH relativeFrom="column">
                  <wp:posOffset>-517899</wp:posOffset>
                </wp:positionH>
                <wp:positionV relativeFrom="paragraph">
                  <wp:posOffset>210073</wp:posOffset>
                </wp:positionV>
                <wp:extent cx="6445885" cy="0"/>
                <wp:effectExtent l="0" t="0" r="0" b="0"/>
                <wp:wrapNone/>
                <wp:docPr id="27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6115D" id="自选图形 27" o:spid="_x0000_s1026" type="#_x0000_t32" style="position:absolute;left:0;text-align:left;margin-left:-40.8pt;margin-top:16.55pt;width:507.5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" strokecolor="#943634" strokeweight="1.5pt"/>
            </w:pict>
          </mc:Fallback>
        </mc:AlternateContent>
      </w:r>
    </w:p>
    <w:p w14:paraId="5E6FB2BD" w14:textId="01C05042" w:rsidR="00EE187E" w:rsidRDefault="00212760" w:rsidP="00EE187E">
      <w:pPr>
        <w:tabs>
          <w:tab w:val="left" w:pos="9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76AA8E" wp14:editId="085D35BC">
                <wp:simplePos x="0" y="0"/>
                <wp:positionH relativeFrom="column">
                  <wp:posOffset>-746274</wp:posOffset>
                </wp:positionH>
                <wp:positionV relativeFrom="paragraph">
                  <wp:posOffset>110191</wp:posOffset>
                </wp:positionV>
                <wp:extent cx="6410325" cy="20574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75FCF320" w14:textId="77777777" w:rsidR="00486697" w:rsidRPr="00C31328" w:rsidRDefault="00486697" w:rsidP="00486697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Times New Roman" w:eastAsiaTheme="minorEastAsia" w:hAnsi="Times New Roman" w:cs="Times New Roman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Blog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一款使用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ghost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搭建的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博客系统，写作语法支持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Markdown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。</w:t>
                            </w:r>
                          </w:p>
                          <w:p w14:paraId="0408171A" w14:textId="77777777" w:rsidR="00486697" w:rsidRPr="00681011" w:rsidRDefault="00486697" w:rsidP="00486697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ind w:left="236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1011"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地址：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"http://zhichaoblog.com/" </w:instrText>
                            </w:r>
                            <w:r>
                              <w:fldChar w:fldCharType="separate"/>
                            </w:r>
                            <w:r w:rsidRPr="00E44123">
                              <w:rPr>
                                <w:rStyle w:val="aa"/>
                                <w:rFonts w:ascii="Times New Roman" w:eastAsia="微软雅黑" w:hAnsi="Times New Roman" w:cs="Times New Roman"/>
                                <w:kern w:val="24"/>
                                <w:sz w:val="28"/>
                                <w:szCs w:val="28"/>
                              </w:rPr>
                              <w:t>http://zhichaoblog.com/</w:t>
                            </w:r>
                            <w:r>
                              <w:rPr>
                                <w:rStyle w:val="aa"/>
                                <w:rFonts w:ascii="Times New Roman" w:eastAsia="微软雅黑" w:hAnsi="Times New Roman" w:cs="Times New Roman"/>
                                <w:kern w:val="24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456AF951" w14:textId="77777777" w:rsidR="00486697" w:rsidRPr="000A0B06" w:rsidRDefault="00486697" w:rsidP="00486697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Theme="minorEastAsia" w:eastAsiaTheme="minorEastAsia" w:hAnsiTheme="minorEastAsia" w:cstheme="minor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92383">
                              <w:rPr>
                                <w:rFonts w:ascii="Times New Roman" w:eastAsia="微软雅黑" w:hAnsi="Times New Roman" w:cs="Times New Roman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网易云课堂主页</w:t>
                            </w:r>
                            <w:r w:rsidRPr="00E92383">
                              <w:rPr>
                                <w:rFonts w:ascii="Times New Roman" w:eastAsia="微软雅黑" w:hAnsi="Times New Roman" w:cs="Times New Roman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使用原生的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，并自己封装了一个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utils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库。便于新手学习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js</w:t>
                            </w:r>
                            <w:proofErr w:type="spellEnd"/>
                          </w:p>
                          <w:p w14:paraId="33EB6D19" w14:textId="77777777" w:rsidR="00486697" w:rsidRDefault="00486697" w:rsidP="00486697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ind w:left="236"/>
                              <w:rPr>
                                <w:rStyle w:val="aa"/>
                                <w:rFonts w:ascii="Times New Roman" w:eastAsia="微软雅黑" w:hAnsi="Times New Roman" w:cs="Times New Roman"/>
                                <w:bCs/>
                                <w:kern w:val="24"/>
                              </w:rPr>
                            </w:pPr>
                            <w:r w:rsidRPr="00E92383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E92383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地址：</w:t>
                            </w:r>
                            <w:r w:rsidRPr="00E92383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hyperlink r:id="rId11" w:history="1">
                              <w:r w:rsidRPr="00E92383">
                                <w:rPr>
                                  <w:rStyle w:val="aa"/>
                                  <w:rFonts w:ascii="Times New Roman" w:eastAsia="微软雅黑" w:hAnsi="Times New Roman" w:cs="Times New Roman"/>
                                  <w:bCs/>
                                  <w:kern w:val="24"/>
                                </w:rPr>
                                <w:t>https://github.com/Inconsolable523/Neteasy</w:t>
                              </w:r>
                            </w:hyperlink>
                          </w:p>
                          <w:p w14:paraId="69C5154C" w14:textId="77777777" w:rsidR="00486697" w:rsidRPr="000A0B06" w:rsidRDefault="00486697" w:rsidP="00486697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TodoList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一款使用</w:t>
                            </w:r>
                            <w:proofErr w:type="spellStart"/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vue</w:t>
                            </w:r>
                            <w:proofErr w:type="spellEnd"/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框架和</w:t>
                            </w:r>
                            <w:proofErr w:type="spellStart"/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LeanCloud</w:t>
                            </w:r>
                            <w:proofErr w:type="spellEnd"/>
                            <w:r w:rsidRPr="000A0B06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</w:rPr>
                              <w:t>存储数据的记录事情的页面</w:t>
                            </w:r>
                          </w:p>
                          <w:p w14:paraId="48CEEDCF" w14:textId="77777777" w:rsidR="00486697" w:rsidRPr="000A0B06" w:rsidRDefault="00486697" w:rsidP="00486697">
                            <w:pPr>
                              <w:rPr>
                                <w:rFonts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微软雅黑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A0B06">
                              <w:rPr>
                                <w:rFonts w:eastAsia="微软雅黑" w:hint="eastAsia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eastAsia="微软雅黑" w:hint="eastAsia"/>
                                <w:b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0A0B06">
                              <w:rPr>
                                <w:rFonts w:eastAsia="微软雅黑" w:hint="eastAsia"/>
                                <w:bCs/>
                                <w:color w:val="000000"/>
                                <w:kern w:val="24"/>
                              </w:rPr>
                              <w:t>地址：</w:t>
                            </w:r>
                            <w:hyperlink r:id="rId12" w:history="1">
                              <w:r w:rsidRPr="000A0B06">
                                <w:rPr>
                                  <w:rStyle w:val="aa"/>
                                  <w:rFonts w:eastAsia="微软雅黑"/>
                                  <w:bCs/>
                                  <w:kern w:val="24"/>
                                </w:rPr>
                                <w:t>https://inconsolable523.github.io/vue--practice/vue-demo2/page.html</w:t>
                              </w:r>
                            </w:hyperlink>
                          </w:p>
                          <w:p w14:paraId="4585F8F0" w14:textId="77777777" w:rsidR="00486697" w:rsidRPr="00681011" w:rsidRDefault="00486697" w:rsidP="00486697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ind w:left="236"/>
                              <w:rPr>
                                <w:rFonts w:ascii="Times New Roman" w:eastAsiaTheme="minorEastAsia" w:hAnsi="Times New Roman" w:cs="Times New Roman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FABE7C1" w14:textId="77777777" w:rsidR="00486697" w:rsidRPr="00E92383" w:rsidRDefault="00486697" w:rsidP="00486697">
                            <w:pPr>
                              <w:pStyle w:val="a9"/>
                              <w:snapToGrid w:val="0"/>
                              <w:spacing w:before="0" w:beforeAutospacing="0" w:after="0" w:afterAutospacing="0"/>
                              <w:ind w:left="236"/>
                              <w:rPr>
                                <w:rFonts w:asciiTheme="minorEastAsia" w:eastAsiaTheme="minorEastAsia" w:hAnsiTheme="minorEastAsia" w:cstheme="minor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0E6A56A" w14:textId="77777777" w:rsidR="0078168F" w:rsidRDefault="007816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6AA8E" id="文本框 8" o:spid="_x0000_s1037" type="#_x0000_t202" style="position:absolute;margin-left:-58.75pt;margin-top:8.7pt;width:504.75pt;height:16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" filled="f" stroked="f">
                <v:textbox>
                  <w:txbxContent>
                    <w:p w14:paraId="75FCF320" w14:textId="77777777" w:rsidR="00486697" w:rsidRPr="00C31328" w:rsidRDefault="00486697" w:rsidP="00486697">
                      <w:pPr>
                        <w:pStyle w:val="a9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/>
                        <w:rPr>
                          <w:rFonts w:ascii="Times New Roman" w:eastAsiaTheme="minorEastAsia" w:hAnsi="Times New Roman" w:cs="Times New Roman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Blog</w:t>
                      </w:r>
                      <w:r>
                        <w:rPr>
                          <w:rFonts w:ascii="Times New Roman" w:eastAsia="微软雅黑" w:hAnsi="Times New Roman" w:cs="Times New Roman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一款使用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ghost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搭建的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博客系统，写作语法支持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Markdown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。</w:t>
                      </w:r>
                    </w:p>
                    <w:p w14:paraId="0408171A" w14:textId="77777777" w:rsidR="00486697" w:rsidRPr="00681011" w:rsidRDefault="00486697" w:rsidP="00486697">
                      <w:pPr>
                        <w:pStyle w:val="a9"/>
                        <w:snapToGrid w:val="0"/>
                        <w:spacing w:before="0" w:beforeAutospacing="0" w:after="0" w:afterAutospacing="0"/>
                        <w:ind w:left="236"/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681011"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24"/>
                          <w:sz w:val="28"/>
                          <w:szCs w:val="28"/>
                        </w:rPr>
                        <w:t>地址：</w:t>
                      </w:r>
                      <w:r>
                        <w:fldChar w:fldCharType="begin"/>
                      </w:r>
                      <w:r>
                        <w:instrText xml:space="preserve"> HYPERLINK "http://zhichaoblog.com/" </w:instrText>
                      </w:r>
                      <w:r>
                        <w:fldChar w:fldCharType="separate"/>
                      </w:r>
                      <w:r w:rsidRPr="00E44123">
                        <w:rPr>
                          <w:rStyle w:val="aa"/>
                          <w:rFonts w:ascii="Times New Roman" w:eastAsia="微软雅黑" w:hAnsi="Times New Roman" w:cs="Times New Roman"/>
                          <w:kern w:val="24"/>
                          <w:sz w:val="28"/>
                          <w:szCs w:val="28"/>
                        </w:rPr>
                        <w:t>http://zhichaoblog.com/</w:t>
                      </w:r>
                      <w:r>
                        <w:rPr>
                          <w:rStyle w:val="aa"/>
                          <w:rFonts w:ascii="Times New Roman" w:eastAsia="微软雅黑" w:hAnsi="Times New Roman" w:cs="Times New Roman"/>
                          <w:kern w:val="24"/>
                          <w:sz w:val="28"/>
                          <w:szCs w:val="28"/>
                        </w:rPr>
                        <w:fldChar w:fldCharType="end"/>
                      </w:r>
                    </w:p>
                    <w:p w14:paraId="456AF951" w14:textId="77777777" w:rsidR="00486697" w:rsidRPr="000A0B06" w:rsidRDefault="00486697" w:rsidP="00486697">
                      <w:pPr>
                        <w:pStyle w:val="a9"/>
                        <w:numPr>
                          <w:ilvl w:val="0"/>
                          <w:numId w:val="6"/>
                        </w:numPr>
                        <w:snapToGrid w:val="0"/>
                        <w:spacing w:before="0" w:beforeAutospacing="0" w:after="0" w:afterAutospacing="0"/>
                        <w:rPr>
                          <w:rFonts w:asciiTheme="minorEastAsia" w:eastAsiaTheme="minorEastAsia" w:hAnsiTheme="minorEastAsia" w:cstheme="minor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E92383">
                        <w:rPr>
                          <w:rFonts w:ascii="Times New Roman" w:eastAsia="微软雅黑" w:hAnsi="Times New Roman" w:cs="Times New Roman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网易云课堂主页</w:t>
                      </w:r>
                      <w:r w:rsidRPr="00E92383">
                        <w:rPr>
                          <w:rFonts w:ascii="Times New Roman" w:eastAsia="微软雅黑" w:hAnsi="Times New Roman" w:cs="Times New Roman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使用原生的</w:t>
                      </w:r>
                      <w:proofErr w:type="spellStart"/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js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，并自己封装了一个</w:t>
                      </w:r>
                      <w:proofErr w:type="spellStart"/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utils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库。便于新手学习</w:t>
                      </w:r>
                      <w:proofErr w:type="spellStart"/>
                      <w:r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js</w:t>
                      </w:r>
                      <w:proofErr w:type="spellEnd"/>
                    </w:p>
                    <w:p w14:paraId="33EB6D19" w14:textId="77777777" w:rsidR="00486697" w:rsidRDefault="00486697" w:rsidP="00486697">
                      <w:pPr>
                        <w:pStyle w:val="a9"/>
                        <w:snapToGrid w:val="0"/>
                        <w:spacing w:before="0" w:beforeAutospacing="0" w:after="0" w:afterAutospacing="0"/>
                        <w:ind w:left="236"/>
                        <w:rPr>
                          <w:rStyle w:val="aa"/>
                          <w:rFonts w:ascii="Times New Roman" w:eastAsia="微软雅黑" w:hAnsi="Times New Roman" w:cs="Times New Roman"/>
                          <w:bCs/>
                          <w:kern w:val="24"/>
                        </w:rPr>
                      </w:pPr>
                      <w:r w:rsidRPr="00E92383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 xml:space="preserve">  </w:t>
                      </w:r>
                      <w:r w:rsidRPr="00E92383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地址：</w:t>
                      </w:r>
                      <w:r w:rsidRPr="00E92383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hyperlink r:id="rId13" w:history="1">
                        <w:r w:rsidRPr="00E92383">
                          <w:rPr>
                            <w:rStyle w:val="aa"/>
                            <w:rFonts w:ascii="Times New Roman" w:eastAsia="微软雅黑" w:hAnsi="Times New Roman" w:cs="Times New Roman"/>
                            <w:bCs/>
                            <w:kern w:val="24"/>
                          </w:rPr>
                          <w:t>https://github.com/Inconsolable523/Neteasy</w:t>
                        </w:r>
                      </w:hyperlink>
                    </w:p>
                    <w:p w14:paraId="69C5154C" w14:textId="77777777" w:rsidR="00486697" w:rsidRPr="000A0B06" w:rsidRDefault="00486697" w:rsidP="00486697">
                      <w:pPr>
                        <w:pStyle w:val="a9"/>
                        <w:numPr>
                          <w:ilvl w:val="0"/>
                          <w:numId w:val="5"/>
                        </w:numPr>
                        <w:snapToGrid w:val="0"/>
                        <w:spacing w:before="0" w:beforeAutospacing="0" w:after="0" w:afterAutospacing="0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</w:rPr>
                      </w:pPr>
                      <w:proofErr w:type="spellStart"/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TodoList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：</w:t>
                      </w:r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一款使用</w:t>
                      </w:r>
                      <w:proofErr w:type="spellStart"/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vue</w:t>
                      </w:r>
                      <w:proofErr w:type="spellEnd"/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框架和</w:t>
                      </w:r>
                      <w:proofErr w:type="spellStart"/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LeanCloud</w:t>
                      </w:r>
                      <w:proofErr w:type="spellEnd"/>
                      <w:r w:rsidRPr="000A0B06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</w:rPr>
                        <w:t>存储数据的记录事情的页面</w:t>
                      </w:r>
                    </w:p>
                    <w:p w14:paraId="48CEEDCF" w14:textId="77777777" w:rsidR="00486697" w:rsidRPr="000A0B06" w:rsidRDefault="00486697" w:rsidP="00486697">
                      <w:pPr>
                        <w:rPr>
                          <w:rFonts w:eastAsia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eastAsia="微软雅黑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0A0B06">
                        <w:rPr>
                          <w:rFonts w:eastAsia="微软雅黑" w:hint="eastAsia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eastAsia="微软雅黑" w:hint="eastAsia"/>
                          <w:bCs/>
                          <w:color w:val="000000"/>
                          <w:kern w:val="24"/>
                        </w:rPr>
                        <w:t xml:space="preserve">  </w:t>
                      </w:r>
                      <w:r w:rsidRPr="000A0B06">
                        <w:rPr>
                          <w:rFonts w:eastAsia="微软雅黑" w:hint="eastAsia"/>
                          <w:bCs/>
                          <w:color w:val="000000"/>
                          <w:kern w:val="24"/>
                        </w:rPr>
                        <w:t>地址：</w:t>
                      </w:r>
                      <w:hyperlink r:id="rId14" w:history="1">
                        <w:r w:rsidRPr="000A0B06">
                          <w:rPr>
                            <w:rStyle w:val="aa"/>
                            <w:rFonts w:eastAsia="微软雅黑"/>
                            <w:bCs/>
                            <w:kern w:val="24"/>
                          </w:rPr>
                          <w:t>https://inconsolable523.github.io/vue--practice/vue-demo2/page.html</w:t>
                        </w:r>
                      </w:hyperlink>
                    </w:p>
                    <w:p w14:paraId="4585F8F0" w14:textId="77777777" w:rsidR="00486697" w:rsidRPr="00681011" w:rsidRDefault="00486697" w:rsidP="00486697">
                      <w:pPr>
                        <w:pStyle w:val="a9"/>
                        <w:snapToGrid w:val="0"/>
                        <w:spacing w:before="0" w:beforeAutospacing="0" w:after="0" w:afterAutospacing="0"/>
                        <w:ind w:left="236"/>
                        <w:rPr>
                          <w:rFonts w:ascii="Times New Roman" w:eastAsiaTheme="minorEastAsia" w:hAnsi="Times New Roman" w:cs="Times New Roman"/>
                          <w:color w:val="000000"/>
                          <w:kern w:val="24"/>
                          <w:sz w:val="28"/>
                          <w:szCs w:val="28"/>
                        </w:rPr>
                      </w:pPr>
                    </w:p>
                    <w:p w14:paraId="3FABE7C1" w14:textId="77777777" w:rsidR="00486697" w:rsidRPr="00E92383" w:rsidRDefault="00486697" w:rsidP="00486697">
                      <w:pPr>
                        <w:pStyle w:val="a9"/>
                        <w:snapToGrid w:val="0"/>
                        <w:spacing w:before="0" w:beforeAutospacing="0" w:after="0" w:afterAutospacing="0"/>
                        <w:ind w:left="236"/>
                        <w:rPr>
                          <w:rFonts w:asciiTheme="minorEastAsia" w:eastAsiaTheme="minorEastAsia" w:hAnsiTheme="minorEastAsia" w:cstheme="minor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</w:pPr>
                    </w:p>
                    <w:p w14:paraId="40E6A56A" w14:textId="77777777" w:rsidR="0078168F" w:rsidRDefault="0078168F"/>
                  </w:txbxContent>
                </v:textbox>
              </v:shape>
            </w:pict>
          </mc:Fallback>
        </mc:AlternateContent>
      </w:r>
    </w:p>
    <w:p w14:paraId="7E28D6CC" w14:textId="4184499F" w:rsidR="00EE187E" w:rsidRDefault="00EE187E" w:rsidP="00EE187E">
      <w:pPr>
        <w:tabs>
          <w:tab w:val="left" w:pos="928"/>
        </w:tabs>
      </w:pPr>
    </w:p>
    <w:p w14:paraId="1A9A2A43" w14:textId="5AE3833A" w:rsidR="0078168F" w:rsidRDefault="0078168F">
      <w:pPr>
        <w:rPr>
          <w:rFonts w:hint="eastAsia"/>
        </w:rPr>
      </w:pPr>
    </w:p>
    <w:p w14:paraId="2753FD0C" w14:textId="41A4127C" w:rsidR="0078168F" w:rsidRDefault="0078168F"/>
    <w:p w14:paraId="5C1F6B62" w14:textId="4E9347A5" w:rsidR="0078168F" w:rsidRDefault="0078168F"/>
    <w:p w14:paraId="3C676704" w14:textId="573D87A7" w:rsidR="0078168F" w:rsidRDefault="0078168F"/>
    <w:p w14:paraId="65E7EB2E" w14:textId="0FE9344C" w:rsidR="0078168F" w:rsidRDefault="0078168F">
      <w:pPr>
        <w:tabs>
          <w:tab w:val="left" w:pos="1168"/>
        </w:tabs>
        <w:rPr>
          <w:rFonts w:hint="eastAsia"/>
        </w:rPr>
      </w:pPr>
    </w:p>
    <w:p w14:paraId="76AEEBFD" w14:textId="0B4D9896" w:rsidR="003B1FCA" w:rsidRDefault="003B1FCA">
      <w:pPr>
        <w:tabs>
          <w:tab w:val="left" w:pos="1168"/>
        </w:tabs>
        <w:rPr>
          <w:rFonts w:hint="eastAsia"/>
        </w:rPr>
      </w:pPr>
    </w:p>
    <w:p w14:paraId="2FA03A34" w14:textId="48079461" w:rsidR="003B1FCA" w:rsidRDefault="003B1FCA">
      <w:pPr>
        <w:tabs>
          <w:tab w:val="left" w:pos="1168"/>
        </w:tabs>
        <w:rPr>
          <w:rFonts w:hint="eastAsia"/>
        </w:rPr>
      </w:pPr>
    </w:p>
    <w:p w14:paraId="30E5A8F2" w14:textId="51A0DED4" w:rsidR="003B1FCA" w:rsidRDefault="00BC24BA">
      <w:pPr>
        <w:tabs>
          <w:tab w:val="left" w:pos="1168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3E82E" wp14:editId="3029262D">
                <wp:simplePos x="0" y="0"/>
                <wp:positionH relativeFrom="column">
                  <wp:posOffset>3364716</wp:posOffset>
                </wp:positionH>
                <wp:positionV relativeFrom="paragraph">
                  <wp:posOffset>145901</wp:posOffset>
                </wp:positionV>
                <wp:extent cx="1137285" cy="457200"/>
                <wp:effectExtent l="0" t="0" r="0" b="0"/>
                <wp:wrapNone/>
                <wp:docPr id="14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699E42F2" w14:textId="77777777" w:rsidR="0078168F" w:rsidRDefault="0048669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2583E82E" id="_x0000_s1038" type="#_x0000_t202" style="position:absolute;margin-left:264.95pt;margin-top:11.5pt;width:89.5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" filled="f" stroked="f">
                <v:textbox>
                  <w:txbxContent>
                    <w:p w14:paraId="699E42F2" w14:textId="77777777" w:rsidR="0078168F" w:rsidRDefault="00486697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C9E966" wp14:editId="59EE4109">
                <wp:simplePos x="0" y="0"/>
                <wp:positionH relativeFrom="column">
                  <wp:posOffset>-520065</wp:posOffset>
                </wp:positionH>
                <wp:positionV relativeFrom="paragraph">
                  <wp:posOffset>147955</wp:posOffset>
                </wp:positionV>
                <wp:extent cx="1137285" cy="457200"/>
                <wp:effectExtent l="0" t="0" r="0" b="0"/>
                <wp:wrapNone/>
                <wp:docPr id="17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49B5487D" w14:textId="77777777" w:rsidR="0078168F" w:rsidRDefault="0048669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67C9E966" id="文本框 25" o:spid="_x0000_s1039" type="#_x0000_t202" style="position:absolute;margin-left:-40.95pt;margin-top:11.65pt;width:89.5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" filled="f" stroked="f">
                <v:textbox>
                  <w:txbxContent>
                    <w:p w14:paraId="49B5487D" w14:textId="77777777" w:rsidR="0078168F" w:rsidRDefault="00486697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7D282" wp14:editId="106AB77B">
                <wp:simplePos x="0" y="0"/>
                <wp:positionH relativeFrom="column">
                  <wp:posOffset>-859715</wp:posOffset>
                </wp:positionH>
                <wp:positionV relativeFrom="paragraph">
                  <wp:posOffset>245745</wp:posOffset>
                </wp:positionV>
                <wp:extent cx="329565" cy="329565"/>
                <wp:effectExtent l="0" t="0" r="13335" b="13335"/>
                <wp:wrapNone/>
                <wp:docPr id="4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9565" cy="3295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4495" y="0"/>
                            </a:cxn>
                            <a:cxn ang="0">
                              <a:pos x="288000" y="144000"/>
                            </a:cxn>
                            <a:cxn ang="0">
                              <a:pos x="144495" y="288000"/>
                            </a:cxn>
                            <a:cxn ang="0">
                              <a:pos x="0" y="144000"/>
                            </a:cxn>
                            <a:cxn ang="0">
                              <a:pos x="212784" y="126247"/>
                            </a:cxn>
                            <a:cxn ang="0">
                              <a:pos x="218722" y="133151"/>
                            </a:cxn>
                            <a:cxn ang="0">
                              <a:pos x="218722" y="210082"/>
                            </a:cxn>
                            <a:cxn ang="0">
                              <a:pos x="192990" y="236712"/>
                            </a:cxn>
                            <a:cxn ang="0">
                              <a:pos x="84124" y="236712"/>
                            </a:cxn>
                            <a:cxn ang="0">
                              <a:pos x="55423" y="210082"/>
                            </a:cxn>
                            <a:cxn ang="0">
                              <a:pos x="55423" y="96658"/>
                            </a:cxn>
                            <a:cxn ang="0">
                              <a:pos x="84124" y="69041"/>
                            </a:cxn>
                            <a:cxn ang="0">
                              <a:pos x="145485" y="69041"/>
                            </a:cxn>
                            <a:cxn ang="0">
                              <a:pos x="152412" y="74959"/>
                            </a:cxn>
                            <a:cxn ang="0">
                              <a:pos x="145485" y="80877"/>
                            </a:cxn>
                            <a:cxn ang="0">
                              <a:pos x="84124" y="80877"/>
                            </a:cxn>
                            <a:cxn ang="0">
                              <a:pos x="66309" y="96658"/>
                            </a:cxn>
                            <a:cxn ang="0">
                              <a:pos x="66309" y="210082"/>
                            </a:cxn>
                            <a:cxn ang="0">
                              <a:pos x="84124" y="224877"/>
                            </a:cxn>
                            <a:cxn ang="0">
                              <a:pos x="192990" y="224877"/>
                            </a:cxn>
                            <a:cxn ang="0">
                              <a:pos x="206845" y="210082"/>
                            </a:cxn>
                            <a:cxn ang="0">
                              <a:pos x="206845" y="133151"/>
                            </a:cxn>
                            <a:cxn ang="0">
                              <a:pos x="212784" y="126247"/>
                            </a:cxn>
                            <a:cxn ang="0">
                              <a:pos x="225649" y="71014"/>
                            </a:cxn>
                            <a:cxn ang="0">
                              <a:pos x="225649" y="97644"/>
                            </a:cxn>
                            <a:cxn ang="0">
                              <a:pos x="204866" y="114411"/>
                            </a:cxn>
                            <a:cxn ang="0">
                              <a:pos x="131629" y="195288"/>
                            </a:cxn>
                            <a:cxn ang="0">
                              <a:pos x="129649" y="195288"/>
                            </a:cxn>
                            <a:cxn ang="0">
                              <a:pos x="128660" y="194301"/>
                            </a:cxn>
                            <a:cxn ang="0">
                              <a:pos x="92041" y="208110"/>
                            </a:cxn>
                            <a:cxn ang="0">
                              <a:pos x="85113" y="200219"/>
                            </a:cxn>
                            <a:cxn ang="0">
                              <a:pos x="96000" y="160767"/>
                            </a:cxn>
                            <a:cxn ang="0">
                              <a:pos x="96000" y="160767"/>
                            </a:cxn>
                            <a:cxn ang="0">
                              <a:pos x="96000" y="157808"/>
                            </a:cxn>
                            <a:cxn ang="0">
                              <a:pos x="174186" y="82849"/>
                            </a:cxn>
                            <a:cxn ang="0">
                              <a:pos x="191010" y="62137"/>
                            </a:cxn>
                            <a:cxn ang="0">
                              <a:pos x="216742" y="62137"/>
                            </a:cxn>
                            <a:cxn ang="0">
                              <a:pos x="225649" y="71014"/>
                            </a:cxn>
                            <a:cxn ang="0">
                              <a:pos x="100948" y="191342"/>
                            </a:cxn>
                            <a:cxn ang="0">
                              <a:pos x="116784" y="185425"/>
                            </a:cxn>
                            <a:cxn ang="0">
                              <a:pos x="105897" y="174575"/>
                            </a:cxn>
                            <a:cxn ang="0">
                              <a:pos x="100948" y="191342"/>
                            </a:cxn>
                            <a:cxn ang="0">
                              <a:pos x="126680" y="178521"/>
                            </a:cxn>
                            <a:cxn ang="0">
                              <a:pos x="195959" y="107507"/>
                            </a:cxn>
                            <a:cxn ang="0">
                              <a:pos x="180124" y="91726"/>
                            </a:cxn>
                            <a:cxn ang="0">
                              <a:pos x="111835" y="162740"/>
                            </a:cxn>
                            <a:cxn ang="0">
                              <a:pos x="126680" y="178521"/>
                            </a:cxn>
                            <a:cxn ang="0">
                              <a:pos x="216742" y="88767"/>
                            </a:cxn>
                            <a:cxn ang="0">
                              <a:pos x="216742" y="79890"/>
                            </a:cxn>
                            <a:cxn ang="0">
                              <a:pos x="207835" y="71014"/>
                            </a:cxn>
                            <a:cxn ang="0">
                              <a:pos x="203876" y="69041"/>
                            </a:cxn>
                            <a:cxn ang="0">
                              <a:pos x="199918" y="71014"/>
                            </a:cxn>
                            <a:cxn ang="0">
                              <a:pos x="187052" y="82849"/>
                            </a:cxn>
                            <a:cxn ang="0">
                              <a:pos x="204866" y="100603"/>
                            </a:cxn>
                            <a:cxn ang="0">
                              <a:pos x="216742" y="88767"/>
                            </a:cxn>
                            <a:cxn ang="0">
                              <a:pos x="216742" y="88767"/>
                            </a:cxn>
                            <a:cxn ang="0">
                              <a:pos x="216742" y="88767"/>
                            </a:cxn>
                          </a:cxnLst>
                          <a:rect l="0" t="0" r="0" b="0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15" y="128"/>
                              </a:moveTo>
                              <a:cubicBezTo>
                                <a:pt x="219" y="128"/>
                                <a:pt x="221" y="131"/>
                                <a:pt x="221" y="135"/>
                              </a:cubicBezTo>
                              <a:cubicBezTo>
                                <a:pt x="221" y="135"/>
                                <a:pt x="221" y="135"/>
                                <a:pt x="221" y="213"/>
                              </a:cubicBezTo>
                              <a:cubicBezTo>
                                <a:pt x="221" y="229"/>
                                <a:pt x="211" y="240"/>
                                <a:pt x="195" y="240"/>
                              </a:cubicBezTo>
                              <a:cubicBezTo>
                                <a:pt x="195" y="240"/>
                                <a:pt x="195" y="240"/>
                                <a:pt x="85" y="240"/>
                              </a:cubicBezTo>
                              <a:cubicBezTo>
                                <a:pt x="68" y="240"/>
                                <a:pt x="56" y="229"/>
                                <a:pt x="56" y="213"/>
                              </a:cubicBezTo>
                              <a:cubicBezTo>
                                <a:pt x="56" y="213"/>
                                <a:pt x="56" y="213"/>
                                <a:pt x="56" y="98"/>
                              </a:cubicBezTo>
                              <a:cubicBezTo>
                                <a:pt x="56" y="83"/>
                                <a:pt x="68" y="70"/>
                                <a:pt x="85" y="70"/>
                              </a:cubicBezTo>
                              <a:cubicBezTo>
                                <a:pt x="85" y="70"/>
                                <a:pt x="85" y="70"/>
                                <a:pt x="147" y="70"/>
                              </a:cubicBezTo>
                              <a:cubicBezTo>
                                <a:pt x="151" y="70"/>
                                <a:pt x="154" y="72"/>
                                <a:pt x="154" y="76"/>
                              </a:cubicBezTo>
                              <a:cubicBezTo>
                                <a:pt x="154" y="79"/>
                                <a:pt x="151" y="82"/>
                                <a:pt x="147" y="82"/>
                              </a:cubicBezTo>
                              <a:cubicBezTo>
                                <a:pt x="147" y="82"/>
                                <a:pt x="147" y="82"/>
                                <a:pt x="85" y="82"/>
                              </a:cubicBezTo>
                              <a:cubicBezTo>
                                <a:pt x="77" y="82"/>
                                <a:pt x="67" y="91"/>
                                <a:pt x="67" y="98"/>
                              </a:cubicBezTo>
                              <a:cubicBezTo>
                                <a:pt x="67" y="98"/>
                                <a:pt x="67" y="98"/>
                                <a:pt x="67" y="213"/>
                              </a:cubicBezTo>
                              <a:cubicBezTo>
                                <a:pt x="67" y="221"/>
                                <a:pt x="77" y="228"/>
                                <a:pt x="85" y="228"/>
                              </a:cubicBezTo>
                              <a:cubicBezTo>
                                <a:pt x="85" y="228"/>
                                <a:pt x="85" y="228"/>
                                <a:pt x="195" y="228"/>
                              </a:cubicBezTo>
                              <a:cubicBezTo>
                                <a:pt x="204" y="228"/>
                                <a:pt x="209" y="221"/>
                                <a:pt x="209" y="213"/>
                              </a:cubicBezTo>
                              <a:cubicBezTo>
                                <a:pt x="209" y="213"/>
                                <a:pt x="209" y="213"/>
                                <a:pt x="209" y="135"/>
                              </a:cubicBezTo>
                              <a:cubicBezTo>
                                <a:pt x="209" y="131"/>
                                <a:pt x="212" y="128"/>
                                <a:pt x="215" y="128"/>
                              </a:cubicBezTo>
                              <a:close/>
                              <a:moveTo>
                                <a:pt x="228" y="72"/>
                              </a:moveTo>
                              <a:cubicBezTo>
                                <a:pt x="235" y="80"/>
                                <a:pt x="235" y="92"/>
                                <a:pt x="228" y="99"/>
                              </a:cubicBezTo>
                              <a:cubicBezTo>
                                <a:pt x="228" y="99"/>
                                <a:pt x="228" y="99"/>
                                <a:pt x="207" y="116"/>
                              </a:cubicBezTo>
                              <a:cubicBezTo>
                                <a:pt x="207" y="116"/>
                                <a:pt x="207" y="116"/>
                                <a:pt x="133" y="198"/>
                              </a:cubicBezTo>
                              <a:cubicBezTo>
                                <a:pt x="133" y="198"/>
                                <a:pt x="133" y="198"/>
                                <a:pt x="131" y="198"/>
                              </a:cubicBezTo>
                              <a:cubicBezTo>
                                <a:pt x="131" y="198"/>
                                <a:pt x="131" y="198"/>
                                <a:pt x="130" y="197"/>
                              </a:cubicBezTo>
                              <a:cubicBezTo>
                                <a:pt x="130" y="197"/>
                                <a:pt x="130" y="197"/>
                                <a:pt x="93" y="211"/>
                              </a:cubicBezTo>
                              <a:cubicBezTo>
                                <a:pt x="93" y="211"/>
                                <a:pt x="93" y="211"/>
                                <a:pt x="86" y="203"/>
                              </a:cubicBezTo>
                              <a:cubicBezTo>
                                <a:pt x="86" y="203"/>
                                <a:pt x="86" y="203"/>
                                <a:pt x="97" y="163"/>
                              </a:cubicBezTo>
                              <a:cubicBezTo>
                                <a:pt x="97" y="163"/>
                                <a:pt x="97" y="163"/>
                                <a:pt x="97" y="163"/>
                              </a:cubicBezTo>
                              <a:cubicBezTo>
                                <a:pt x="97" y="163"/>
                                <a:pt x="97" y="163"/>
                                <a:pt x="97" y="160"/>
                              </a:cubicBezTo>
                              <a:cubicBezTo>
                                <a:pt x="97" y="160"/>
                                <a:pt x="97" y="160"/>
                                <a:pt x="176" y="84"/>
                              </a:cubicBezTo>
                              <a:cubicBezTo>
                                <a:pt x="176" y="84"/>
                                <a:pt x="176" y="84"/>
                                <a:pt x="193" y="63"/>
                              </a:cubicBezTo>
                              <a:cubicBezTo>
                                <a:pt x="200" y="56"/>
                                <a:pt x="212" y="56"/>
                                <a:pt x="219" y="63"/>
                              </a:cubicBezTo>
                              <a:cubicBezTo>
                                <a:pt x="219" y="63"/>
                                <a:pt x="219" y="63"/>
                                <a:pt x="228" y="72"/>
                              </a:cubicBezTo>
                              <a:close/>
                              <a:moveTo>
                                <a:pt x="102" y="194"/>
                              </a:moveTo>
                              <a:cubicBezTo>
                                <a:pt x="102" y="194"/>
                                <a:pt x="102" y="194"/>
                                <a:pt x="118" y="188"/>
                              </a:cubicBezTo>
                              <a:cubicBezTo>
                                <a:pt x="118" y="188"/>
                                <a:pt x="118" y="188"/>
                                <a:pt x="107" y="177"/>
                              </a:cubicBezTo>
                              <a:cubicBezTo>
                                <a:pt x="107" y="177"/>
                                <a:pt x="107" y="177"/>
                                <a:pt x="102" y="194"/>
                              </a:cubicBezTo>
                              <a:close/>
                              <a:moveTo>
                                <a:pt x="128" y="181"/>
                              </a:moveTo>
                              <a:cubicBezTo>
                                <a:pt x="128" y="181"/>
                                <a:pt x="128" y="181"/>
                                <a:pt x="198" y="109"/>
                              </a:cubicBezTo>
                              <a:cubicBezTo>
                                <a:pt x="198" y="109"/>
                                <a:pt x="198" y="109"/>
                                <a:pt x="182" y="93"/>
                              </a:cubicBezTo>
                              <a:cubicBezTo>
                                <a:pt x="182" y="93"/>
                                <a:pt x="182" y="93"/>
                                <a:pt x="113" y="165"/>
                              </a:cubicBezTo>
                              <a:cubicBezTo>
                                <a:pt x="113" y="165"/>
                                <a:pt x="113" y="165"/>
                                <a:pt x="128" y="181"/>
                              </a:cubicBezTo>
                              <a:close/>
                              <a:moveTo>
                                <a:pt x="219" y="90"/>
                              </a:moveTo>
                              <a:cubicBezTo>
                                <a:pt x="222" y="88"/>
                                <a:pt x="222" y="84"/>
                                <a:pt x="219" y="81"/>
                              </a:cubicBezTo>
                              <a:cubicBezTo>
                                <a:pt x="219" y="81"/>
                                <a:pt x="219" y="81"/>
                                <a:pt x="210" y="72"/>
                              </a:cubicBezTo>
                              <a:cubicBezTo>
                                <a:pt x="209" y="71"/>
                                <a:pt x="207" y="70"/>
                                <a:pt x="206" y="70"/>
                              </a:cubicBezTo>
                              <a:cubicBezTo>
                                <a:pt x="205" y="70"/>
                                <a:pt x="203" y="71"/>
                                <a:pt x="202" y="72"/>
                              </a:cubicBezTo>
                              <a:cubicBezTo>
                                <a:pt x="202" y="72"/>
                                <a:pt x="202" y="72"/>
                                <a:pt x="189" y="84"/>
                              </a:cubicBezTo>
                              <a:cubicBezTo>
                                <a:pt x="189" y="84"/>
                                <a:pt x="189" y="84"/>
                                <a:pt x="207" y="102"/>
                              </a:cubicBezTo>
                              <a:cubicBezTo>
                                <a:pt x="207" y="102"/>
                                <a:pt x="207" y="102"/>
                                <a:pt x="219" y="90"/>
                              </a:cubicBezTo>
                              <a:close/>
                              <a:moveTo>
                                <a:pt x="219" y="90"/>
                              </a:moveTo>
                              <a:cubicBezTo>
                                <a:pt x="219" y="90"/>
                                <a:pt x="219" y="90"/>
                                <a:pt x="219" y="90"/>
                              </a:cubicBez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B55CC41" id="Freeform 17" o:spid="_x0000_s1026" style="position:absolute;left:0;text-align:left;margin-left:-67.7pt;margin-top:19.35pt;width:25.95pt;height:2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1,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" path="m0,146c0,65,65,,146,,226,,291,65,291,146,291,227,226,292,146,292,65,292,,227,,146xm215,128c219,128,221,131,221,135,221,135,221,135,221,213,221,229,211,240,195,240,195,240,195,240,85,240,68,240,56,229,56,213,56,213,56,213,56,98,56,83,68,70,85,70,85,70,85,70,147,70,151,70,154,72,154,76,154,79,151,82,147,82,147,82,147,82,85,82,77,82,67,91,67,98,67,98,67,98,67,213,67,221,77,228,85,228,85,228,85,228,195,228,204,228,209,221,209,213,209,213,209,213,209,135,209,131,212,128,215,128xm228,72c235,80,235,92,228,99,228,99,228,99,207,116,207,116,207,116,133,198,133,198,133,198,131,198,131,198,131,198,130,197,130,197,130,197,93,211,93,211,93,211,86,203,86,203,86,203,97,163,97,163,97,163,97,163,97,163,97,163,97,160,97,160,97,160,176,84,176,84,176,84,193,63,200,56,212,56,219,63,219,63,219,63,228,72xm102,194c102,194,102,194,118,188,118,188,118,188,107,177,107,177,107,177,102,194xm128,181c128,181,128,181,198,109,198,109,198,109,182,93,182,93,182,93,113,165,113,165,113,165,128,181xm219,90c222,88,222,84,219,81,219,81,219,81,210,72,209,71,207,70,206,70,205,70,203,71,202,72,202,72,202,72,189,84,189,84,189,84,207,102,207,102,207,102,219,90xm219,90c219,90,219,90,219,90e" fillcolor="#943634" stroked="f">
                <v:path arrowok="t" o:connecttype="custom" o:connectlocs="0,144000;144495,0;288000,144000;144495,288000;0,144000;212784,126247;218722,133151;218722,210082;192990,236712;84124,236712;55423,210082;55423,96658;84124,69041;145485,69041;152412,74959;145485,80877;84124,80877;66309,96658;66309,210082;84124,224877;192990,224877;206845,210082;206845,133151;212784,126247;225649,71014;225649,97644;204866,114411;131629,195288;129649,195288;128660,194301;92041,208110;85113,200219;96000,160767;96000,160767;96000,157808;174186,82849;191010,62137;216742,62137;225649,71014;100948,191342;116784,185425;105897,174575;100948,191342;126680,178521;195959,107507;180124,91726;111835,162740;126680,178521;216742,88767;216742,79890;207835,71014;203876,69041;199918,71014;187052,82849;204866,100603;216742,88767;216742,88767;216742,88767" o:connectangles="0,0,0,0,0,0,0,0,0,0,0,0,0,0,0,0,0,0,0,0,0,0,0,0,0,0,0,0,0,0,0,0,0,0,0,0,0,0,0,0,0,0,0,0,0,0,0,0,0,0,0,0,0,0,0,0,0,0" textboxrect="0,0,291,292"/>
                <o:lock v:ext="edit" aspectratio="t" verticies="t"/>
              </v:shape>
            </w:pict>
          </mc:Fallback>
        </mc:AlternateContent>
      </w:r>
    </w:p>
    <w:p w14:paraId="758F0D66" w14:textId="4E7EF374" w:rsidR="003B1FCA" w:rsidRDefault="00BC24BA">
      <w:pPr>
        <w:tabs>
          <w:tab w:val="left" w:pos="1168"/>
        </w:tabs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5D4B36" wp14:editId="1979AF11">
                <wp:simplePos x="0" y="0"/>
                <wp:positionH relativeFrom="column">
                  <wp:posOffset>3026671</wp:posOffset>
                </wp:positionH>
                <wp:positionV relativeFrom="paragraph">
                  <wp:posOffset>46915</wp:posOffset>
                </wp:positionV>
                <wp:extent cx="323850" cy="332740"/>
                <wp:effectExtent l="0" t="0" r="0" b="101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32740"/>
                          <a:chOff x="4127" y="8133"/>
                          <a:chExt cx="510" cy="524"/>
                        </a:xfrm>
                      </wpg:grpSpPr>
                      <wps:wsp>
                        <wps:cNvPr id="13" name="任意多边形 35"/>
                        <wps:cNvSpPr>
                          <a:spLocks noChangeAspect="1" noEditPoints="1"/>
                        </wps:cNvSpPr>
                        <wps:spPr>
                          <a:xfrm>
                            <a:off x="4127" y="8133"/>
                            <a:ext cx="510" cy="524"/>
                          </a:xfrm>
                          <a:prstGeom prst="ellipse">
                            <a:avLst/>
                          </a:prstGeom>
                          <a:solidFill>
                            <a:srgbClr val="943634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  <wps:wsp>
                        <wps:cNvPr id="721" name="Freeform 4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202" y="8203"/>
                            <a:ext cx="375" cy="352"/>
                          </a:xfrm>
                          <a:custGeom>
                            <a:avLst/>
                            <a:gdLst>
                              <a:gd name="T0" fmla="*/ 220 w 288"/>
                              <a:gd name="T1" fmla="*/ 173 h 270"/>
                              <a:gd name="T2" fmla="*/ 228 w 288"/>
                              <a:gd name="T3" fmla="*/ 214 h 270"/>
                              <a:gd name="T4" fmla="*/ 231 w 288"/>
                              <a:gd name="T5" fmla="*/ 230 h 270"/>
                              <a:gd name="T6" fmla="*/ 234 w 288"/>
                              <a:gd name="T7" fmla="*/ 244 h 270"/>
                              <a:gd name="T8" fmla="*/ 236 w 288"/>
                              <a:gd name="T9" fmla="*/ 254 h 270"/>
                              <a:gd name="T10" fmla="*/ 237 w 288"/>
                              <a:gd name="T11" fmla="*/ 260 h 270"/>
                              <a:gd name="T12" fmla="*/ 235 w 288"/>
                              <a:gd name="T13" fmla="*/ 268 h 270"/>
                              <a:gd name="T14" fmla="*/ 227 w 288"/>
                              <a:gd name="T15" fmla="*/ 269 h 270"/>
                              <a:gd name="T16" fmla="*/ 223 w 288"/>
                              <a:gd name="T17" fmla="*/ 268 h 270"/>
                              <a:gd name="T18" fmla="*/ 219 w 288"/>
                              <a:gd name="T19" fmla="*/ 267 h 270"/>
                              <a:gd name="T20" fmla="*/ 144 w 288"/>
                              <a:gd name="T21" fmla="*/ 223 h 270"/>
                              <a:gd name="T22" fmla="*/ 107 w 288"/>
                              <a:gd name="T23" fmla="*/ 245 h 270"/>
                              <a:gd name="T24" fmla="*/ 93 w 288"/>
                              <a:gd name="T25" fmla="*/ 253 h 270"/>
                              <a:gd name="T26" fmla="*/ 80 w 288"/>
                              <a:gd name="T27" fmla="*/ 260 h 270"/>
                              <a:gd name="T28" fmla="*/ 70 w 288"/>
                              <a:gd name="T29" fmla="*/ 266 h 270"/>
                              <a:gd name="T30" fmla="*/ 65 w 288"/>
                              <a:gd name="T31" fmla="*/ 269 h 270"/>
                              <a:gd name="T32" fmla="*/ 59 w 288"/>
                              <a:gd name="T33" fmla="*/ 270 h 270"/>
                              <a:gd name="T34" fmla="*/ 53 w 288"/>
                              <a:gd name="T35" fmla="*/ 268 h 270"/>
                              <a:gd name="T36" fmla="*/ 50 w 288"/>
                              <a:gd name="T37" fmla="*/ 264 h 270"/>
                              <a:gd name="T38" fmla="*/ 49 w 288"/>
                              <a:gd name="T39" fmla="*/ 259 h 270"/>
                              <a:gd name="T40" fmla="*/ 51 w 288"/>
                              <a:gd name="T41" fmla="*/ 253 h 270"/>
                              <a:gd name="T42" fmla="*/ 53 w 288"/>
                              <a:gd name="T43" fmla="*/ 242 h 270"/>
                              <a:gd name="T44" fmla="*/ 56 w 288"/>
                              <a:gd name="T45" fmla="*/ 229 h 270"/>
                              <a:gd name="T46" fmla="*/ 60 w 288"/>
                              <a:gd name="T47" fmla="*/ 214 h 270"/>
                              <a:gd name="T48" fmla="*/ 70 w 288"/>
                              <a:gd name="T49" fmla="*/ 173 h 270"/>
                              <a:gd name="T50" fmla="*/ 40 w 288"/>
                              <a:gd name="T51" fmla="*/ 147 h 270"/>
                              <a:gd name="T52" fmla="*/ 28 w 288"/>
                              <a:gd name="T53" fmla="*/ 138 h 270"/>
                              <a:gd name="T54" fmla="*/ 18 w 288"/>
                              <a:gd name="T55" fmla="*/ 129 h 270"/>
                              <a:gd name="T56" fmla="*/ 11 w 288"/>
                              <a:gd name="T57" fmla="*/ 123 h 270"/>
                              <a:gd name="T58" fmla="*/ 8 w 288"/>
                              <a:gd name="T59" fmla="*/ 120 h 270"/>
                              <a:gd name="T60" fmla="*/ 2 w 288"/>
                              <a:gd name="T61" fmla="*/ 113 h 270"/>
                              <a:gd name="T62" fmla="*/ 0 w 288"/>
                              <a:gd name="T63" fmla="*/ 105 h 270"/>
                              <a:gd name="T64" fmla="*/ 3 w 288"/>
                              <a:gd name="T65" fmla="*/ 99 h 270"/>
                              <a:gd name="T66" fmla="*/ 9 w 288"/>
                              <a:gd name="T67" fmla="*/ 96 h 270"/>
                              <a:gd name="T68" fmla="*/ 98 w 288"/>
                              <a:gd name="T69" fmla="*/ 88 h 270"/>
                              <a:gd name="T70" fmla="*/ 131 w 288"/>
                              <a:gd name="T71" fmla="*/ 11 h 270"/>
                              <a:gd name="T72" fmla="*/ 135 w 288"/>
                              <a:gd name="T73" fmla="*/ 3 h 270"/>
                              <a:gd name="T74" fmla="*/ 144 w 288"/>
                              <a:gd name="T75" fmla="*/ 0 h 270"/>
                              <a:gd name="T76" fmla="*/ 149 w 288"/>
                              <a:gd name="T77" fmla="*/ 1 h 270"/>
                              <a:gd name="T78" fmla="*/ 153 w 288"/>
                              <a:gd name="T79" fmla="*/ 4 h 270"/>
                              <a:gd name="T80" fmla="*/ 155 w 288"/>
                              <a:gd name="T81" fmla="*/ 8 h 270"/>
                              <a:gd name="T82" fmla="*/ 157 w 288"/>
                              <a:gd name="T83" fmla="*/ 11 h 270"/>
                              <a:gd name="T84" fmla="*/ 189 w 288"/>
                              <a:gd name="T85" fmla="*/ 87 h 270"/>
                              <a:gd name="T86" fmla="*/ 277 w 288"/>
                              <a:gd name="T87" fmla="*/ 96 h 270"/>
                              <a:gd name="T88" fmla="*/ 285 w 288"/>
                              <a:gd name="T89" fmla="*/ 99 h 270"/>
                              <a:gd name="T90" fmla="*/ 288 w 288"/>
                              <a:gd name="T91" fmla="*/ 105 h 270"/>
                              <a:gd name="T92" fmla="*/ 285 w 288"/>
                              <a:gd name="T93" fmla="*/ 112 h 270"/>
                              <a:gd name="T94" fmla="*/ 279 w 288"/>
                              <a:gd name="T95" fmla="*/ 120 h 270"/>
                              <a:gd name="T96" fmla="*/ 220 w 288"/>
                              <a:gd name="T97" fmla="*/ 173 h 270"/>
                              <a:gd name="T98" fmla="*/ 220 w 288"/>
                              <a:gd name="T99" fmla="*/ 173 h 270"/>
                              <a:gd name="T100" fmla="*/ 220 w 288"/>
                              <a:gd name="T101" fmla="*/ 173 h 27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w 288"/>
                              <a:gd name="T154" fmla="*/ 0 h 270"/>
                              <a:gd name="T155" fmla="*/ 288 w 288"/>
                              <a:gd name="T156" fmla="*/ 270 h 270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T153" t="T154" r="T155" b="T156"/>
                            <a:pathLst>
                              <a:path w="288" h="270">
                                <a:moveTo>
                                  <a:pt x="220" y="173"/>
                                </a:moveTo>
                                <a:cubicBezTo>
                                  <a:pt x="223" y="188"/>
                                  <a:pt x="226" y="202"/>
                                  <a:pt x="228" y="214"/>
                                </a:cubicBezTo>
                                <a:cubicBezTo>
                                  <a:pt x="229" y="219"/>
                                  <a:pt x="230" y="224"/>
                                  <a:pt x="231" y="230"/>
                                </a:cubicBezTo>
                                <a:cubicBezTo>
                                  <a:pt x="232" y="235"/>
                                  <a:pt x="233" y="239"/>
                                  <a:pt x="234" y="244"/>
                                </a:cubicBezTo>
                                <a:cubicBezTo>
                                  <a:pt x="235" y="248"/>
                                  <a:pt x="236" y="251"/>
                                  <a:pt x="236" y="254"/>
                                </a:cubicBezTo>
                                <a:cubicBezTo>
                                  <a:pt x="237" y="257"/>
                                  <a:pt x="237" y="259"/>
                                  <a:pt x="237" y="260"/>
                                </a:cubicBezTo>
                                <a:cubicBezTo>
                                  <a:pt x="238" y="264"/>
                                  <a:pt x="237" y="266"/>
                                  <a:pt x="235" y="268"/>
                                </a:cubicBezTo>
                                <a:cubicBezTo>
                                  <a:pt x="233" y="269"/>
                                  <a:pt x="230" y="269"/>
                                  <a:pt x="227" y="269"/>
                                </a:cubicBezTo>
                                <a:cubicBezTo>
                                  <a:pt x="226" y="269"/>
                                  <a:pt x="225" y="269"/>
                                  <a:pt x="223" y="268"/>
                                </a:cubicBezTo>
                                <a:cubicBezTo>
                                  <a:pt x="221" y="268"/>
                                  <a:pt x="220" y="267"/>
                                  <a:pt x="219" y="267"/>
                                </a:cubicBezTo>
                                <a:cubicBezTo>
                                  <a:pt x="144" y="223"/>
                                  <a:pt x="144" y="223"/>
                                  <a:pt x="144" y="223"/>
                                </a:cubicBezTo>
                                <a:cubicBezTo>
                                  <a:pt x="130" y="231"/>
                                  <a:pt x="118" y="238"/>
                                  <a:pt x="107" y="245"/>
                                </a:cubicBezTo>
                                <a:cubicBezTo>
                                  <a:pt x="102" y="247"/>
                                  <a:pt x="98" y="250"/>
                                  <a:pt x="93" y="253"/>
                                </a:cubicBezTo>
                                <a:cubicBezTo>
                                  <a:pt x="88" y="255"/>
                                  <a:pt x="84" y="258"/>
                                  <a:pt x="80" y="260"/>
                                </a:cubicBezTo>
                                <a:cubicBezTo>
                                  <a:pt x="76" y="263"/>
                                  <a:pt x="73" y="264"/>
                                  <a:pt x="70" y="266"/>
                                </a:cubicBezTo>
                                <a:cubicBezTo>
                                  <a:pt x="67" y="268"/>
                                  <a:pt x="66" y="268"/>
                                  <a:pt x="65" y="269"/>
                                </a:cubicBezTo>
                                <a:cubicBezTo>
                                  <a:pt x="63" y="270"/>
                                  <a:pt x="61" y="270"/>
                                  <a:pt x="59" y="270"/>
                                </a:cubicBezTo>
                                <a:cubicBezTo>
                                  <a:pt x="57" y="270"/>
                                  <a:pt x="55" y="269"/>
                                  <a:pt x="53" y="268"/>
                                </a:cubicBezTo>
                                <a:cubicBezTo>
                                  <a:pt x="52" y="267"/>
                                  <a:pt x="50" y="265"/>
                                  <a:pt x="50" y="264"/>
                                </a:cubicBezTo>
                                <a:cubicBezTo>
                                  <a:pt x="49" y="262"/>
                                  <a:pt x="49" y="260"/>
                                  <a:pt x="49" y="259"/>
                                </a:cubicBezTo>
                                <a:cubicBezTo>
                                  <a:pt x="49" y="258"/>
                                  <a:pt x="50" y="256"/>
                                  <a:pt x="51" y="253"/>
                                </a:cubicBezTo>
                                <a:cubicBezTo>
                                  <a:pt x="51" y="250"/>
                                  <a:pt x="52" y="246"/>
                                  <a:pt x="53" y="242"/>
                                </a:cubicBezTo>
                                <a:cubicBezTo>
                                  <a:pt x="54" y="238"/>
                                  <a:pt x="55" y="234"/>
                                  <a:pt x="56" y="229"/>
                                </a:cubicBezTo>
                                <a:cubicBezTo>
                                  <a:pt x="58" y="224"/>
                                  <a:pt x="59" y="219"/>
                                  <a:pt x="60" y="214"/>
                                </a:cubicBezTo>
                                <a:cubicBezTo>
                                  <a:pt x="63" y="202"/>
                                  <a:pt x="66" y="188"/>
                                  <a:pt x="70" y="173"/>
                                </a:cubicBezTo>
                                <a:cubicBezTo>
                                  <a:pt x="59" y="164"/>
                                  <a:pt x="49" y="155"/>
                                  <a:pt x="40" y="147"/>
                                </a:cubicBezTo>
                                <a:cubicBezTo>
                                  <a:pt x="36" y="144"/>
                                  <a:pt x="32" y="141"/>
                                  <a:pt x="28" y="138"/>
                                </a:cubicBezTo>
                                <a:cubicBezTo>
                                  <a:pt x="25" y="135"/>
                                  <a:pt x="21" y="132"/>
                                  <a:pt x="18" y="129"/>
                                </a:cubicBezTo>
                                <a:cubicBezTo>
                                  <a:pt x="15" y="127"/>
                                  <a:pt x="13" y="124"/>
                                  <a:pt x="11" y="123"/>
                                </a:cubicBezTo>
                                <a:cubicBezTo>
                                  <a:pt x="9" y="121"/>
                                  <a:pt x="8" y="120"/>
                                  <a:pt x="8" y="120"/>
                                </a:cubicBezTo>
                                <a:cubicBezTo>
                                  <a:pt x="6" y="118"/>
                                  <a:pt x="4" y="116"/>
                                  <a:pt x="2" y="113"/>
                                </a:cubicBezTo>
                                <a:cubicBezTo>
                                  <a:pt x="0" y="110"/>
                                  <a:pt x="0" y="108"/>
                                  <a:pt x="0" y="105"/>
                                </a:cubicBezTo>
                                <a:cubicBezTo>
                                  <a:pt x="0" y="103"/>
                                  <a:pt x="2" y="100"/>
                                  <a:pt x="3" y="99"/>
                                </a:cubicBezTo>
                                <a:cubicBezTo>
                                  <a:pt x="5" y="97"/>
                                  <a:pt x="7" y="96"/>
                                  <a:pt x="9" y="96"/>
                                </a:cubicBezTo>
                                <a:cubicBezTo>
                                  <a:pt x="98" y="88"/>
                                  <a:pt x="98" y="88"/>
                                  <a:pt x="98" y="88"/>
                                </a:cubicBezTo>
                                <a:cubicBezTo>
                                  <a:pt x="131" y="11"/>
                                  <a:pt x="131" y="11"/>
                                  <a:pt x="131" y="11"/>
                                </a:cubicBezTo>
                                <a:cubicBezTo>
                                  <a:pt x="132" y="8"/>
                                  <a:pt x="133" y="5"/>
                                  <a:pt x="135" y="3"/>
                                </a:cubicBezTo>
                                <a:cubicBezTo>
                                  <a:pt x="137" y="1"/>
                                  <a:pt x="140" y="0"/>
                                  <a:pt x="144" y="0"/>
                                </a:cubicBezTo>
                                <a:cubicBezTo>
                                  <a:pt x="146" y="0"/>
                                  <a:pt x="148" y="0"/>
                                  <a:pt x="149" y="1"/>
                                </a:cubicBezTo>
                                <a:cubicBezTo>
                                  <a:pt x="150" y="2"/>
                                  <a:pt x="152" y="3"/>
                                  <a:pt x="153" y="4"/>
                                </a:cubicBezTo>
                                <a:cubicBezTo>
                                  <a:pt x="154" y="5"/>
                                  <a:pt x="154" y="7"/>
                                  <a:pt x="155" y="8"/>
                                </a:cubicBezTo>
                                <a:cubicBezTo>
                                  <a:pt x="156" y="9"/>
                                  <a:pt x="156" y="10"/>
                                  <a:pt x="157" y="11"/>
                                </a:cubicBezTo>
                                <a:cubicBezTo>
                                  <a:pt x="189" y="87"/>
                                  <a:pt x="189" y="87"/>
                                  <a:pt x="189" y="87"/>
                                </a:cubicBezTo>
                                <a:cubicBezTo>
                                  <a:pt x="277" y="96"/>
                                  <a:pt x="277" y="96"/>
                                  <a:pt x="277" y="96"/>
                                </a:cubicBezTo>
                                <a:cubicBezTo>
                                  <a:pt x="281" y="97"/>
                                  <a:pt x="284" y="98"/>
                                  <a:pt x="285" y="99"/>
                                </a:cubicBezTo>
                                <a:cubicBezTo>
                                  <a:pt x="287" y="101"/>
                                  <a:pt x="288" y="103"/>
                                  <a:pt x="288" y="105"/>
                                </a:cubicBezTo>
                                <a:cubicBezTo>
                                  <a:pt x="288" y="108"/>
                                  <a:pt x="287" y="110"/>
                                  <a:pt x="285" y="112"/>
                                </a:cubicBezTo>
                                <a:cubicBezTo>
                                  <a:pt x="284" y="114"/>
                                  <a:pt x="281" y="117"/>
                                  <a:pt x="279" y="120"/>
                                </a:cubicBezTo>
                                <a:lnTo>
                                  <a:pt x="220" y="173"/>
                                </a:lnTo>
                                <a:close/>
                                <a:moveTo>
                                  <a:pt x="220" y="173"/>
                                </a:moveTo>
                                <a:cubicBezTo>
                                  <a:pt x="220" y="173"/>
                                  <a:pt x="220" y="173"/>
                                  <a:pt x="220" y="17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A10EE" id="组合 11" o:spid="_x0000_s1026" style="position:absolute;left:0;text-align:left;margin-left:238.3pt;margin-top:3.7pt;width:25.5pt;height:26.2pt;z-index:251662336" coordorigin="4127,8133" coordsize="510,5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">
                <v:oval id="任意多边形 35" o:spid="_x0000_s1027" style="position:absolute;left:4127;top:8133;width:510;height:5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X/yLwwAA&#10;ANsAAAAPAAAAZHJzL2Rvd25yZXYueG1sRE9La8JAEL4X/A/LCL1I3TQVkegaSrWgRQ+mpecxO3nY&#10;7GzIbjX+e7cg9DYf33MWaW8acabO1ZYVPI8jEMS51TWXCr4+359mIJxH1thYJgVXcpAuBw8LTLS9&#10;8IHOmS9FCGGXoILK+zaR0uUVGXRj2xIHrrCdQR9gV0rd4SWEm0bGUTSVBmsODRW29FZR/pP9GgWr&#10;CX5E62J7uo6OtDsWm++9ncRKPQ771zkIT73/F9/dGx3mv8DfL+EAub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X/yLwwAAANsAAAAPAAAAAAAAAAAAAAAAAJcCAABkcnMvZG93&#10;bnJldi54bWxQSwUGAAAAAAQABAD1AAAAhwMAAAAA&#10;" fillcolor="#943634" stroked="f">
                  <v:path arrowok="t"/>
                  <o:lock v:ext="edit" aspectratio="t" verticies="t"/>
                </v:oval>
                <v:shape id="Freeform 441" o:spid="_x0000_s1028" style="position:absolute;left:4202;top:8203;width:375;height:352;visibility:visible;mso-wrap-style:square;v-text-anchor:top" coordsize="288,2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L3o+xAAA&#10;ANwAAAAPAAAAZHJzL2Rvd25yZXYueG1sRI9Ba8JAFITvhf6H5Qm9lLpJkDZEV0mFQq+mgtdH9plE&#10;s2+T7Kqpv94VBI/DzHzDLFajacWZBtdYVhBPIxDEpdUNVwq2fz8fKQjnkTW2lknBPzlYLV9fFphp&#10;e+ENnQtfiQBhl6GC2vsuk9KVNRl0U9sRB29vB4M+yKGSesBLgJtWJlH0KQ02HBZq7GhdU3ksTkZB&#10;UTZ4uPa7Yz5rv9/zZNanMfZKvU3GfA7C0+if4Uf7Vyv4SmK4nwlHQC5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i96PsQAAADcAAAADwAAAAAAAAAAAAAAAACXAgAAZHJzL2Rv&#10;d25yZXYueG1sUEsFBgAAAAAEAAQA9QAAAIgDAAAAAA==&#10;" path="m220,173c223,188,226,202,228,214,229,219,230,224,231,230,232,235,233,239,234,244,235,248,236,251,236,254,237,257,237,259,237,260,238,264,237,266,235,268,233,269,230,269,227,269,226,269,225,269,223,268,221,268,220,267,219,267,144,223,144,223,144,223,130,231,118,238,107,245,102,247,98,250,93,253,88,255,84,258,80,260,76,263,73,264,70,266,67,268,66,268,65,269,63,270,61,270,59,270,57,270,55,269,53,268,52,267,50,265,50,264,49,262,49,260,49,259,49,258,50,256,51,253,51,250,52,246,53,242,54,238,55,234,56,229,58,224,59,219,60,214,63,202,66,188,70,173,59,164,49,155,40,147,36,144,32,141,28,138,25,135,21,132,18,129,15,127,13,124,11,123,9,121,8,120,8,120,6,118,4,116,2,113,,110,,108,,105,,103,2,100,3,99,5,97,7,96,9,96,98,88,98,88,98,88,131,11,131,11,131,11,132,8,133,5,135,3,137,1,140,,144,,146,,148,,149,1,150,2,152,3,153,4,154,5,154,7,155,8,156,9,156,10,157,11,189,87,189,87,189,87,277,96,277,96,277,96,281,97,284,98,285,99,287,101,288,103,288,105,288,108,287,110,285,112,284,114,281,117,279,120l220,173xm220,173c220,173,220,173,220,173e" fillcolor="white [3212]" stroked="f">
                  <v:path arrowok="t" o:connecttype="custom" o:connectlocs="286,226;297,279;301,300;305,318;307,331;309,339;306,349;296,351;290,349;285,348;188,291;139,319;121,330;104,339;91,347;85,351;77,352;69,349;65,344;64,338;66,330;69,315;73,299;78,279;91,226;52,192;36,180;23,168;14,160;10,156;3,147;0,137;4,129;12,125;128,115;171,14;176,4;188,0;194,1;199,5;202,10;204,14;246,113;361,125;371,129;375,137;371,146;363,156;286,226;286,226;286,226" o:connectangles="0,0,0,0,0,0,0,0,0,0,0,0,0,0,0,0,0,0,0,0,0,0,0,0,0,0,0,0,0,0,0,0,0,0,0,0,0,0,0,0,0,0,0,0,0,0,0,0,0,0,0" textboxrect="0,0,288,270"/>
                  <o:lock v:ext="edit" aspectratio="t" verticies="t"/>
                </v:shape>
              </v:group>
            </w:pict>
          </mc:Fallback>
        </mc:AlternateContent>
      </w:r>
    </w:p>
    <w:p w14:paraId="0C01F8D2" w14:textId="74EAA9F8" w:rsidR="003B1FCA" w:rsidRDefault="00F0307B">
      <w:pPr>
        <w:tabs>
          <w:tab w:val="left" w:pos="1168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3B216" wp14:editId="09CC2B3E">
                <wp:simplePos x="0" y="0"/>
                <wp:positionH relativeFrom="column">
                  <wp:posOffset>-1203138</wp:posOffset>
                </wp:positionH>
                <wp:positionV relativeFrom="paragraph">
                  <wp:posOffset>340472</wp:posOffset>
                </wp:positionV>
                <wp:extent cx="3124200" cy="1661160"/>
                <wp:effectExtent l="0" t="0" r="0" b="0"/>
                <wp:wrapNone/>
                <wp:docPr id="2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6611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CAD923A" w14:textId="77777777" w:rsidR="00F0307B" w:rsidRDefault="00F0307B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="480"/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>担任班级生活委员以及心理委员</w:t>
                            </w:r>
                          </w:p>
                          <w:p w14:paraId="108D29D2" w14:textId="20FB82E4" w:rsidR="0078168F" w:rsidRDefault="00486697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="480"/>
                              <w:rPr>
                                <w:rFonts w:ascii="微软雅黑" w:eastAsia="微软雅黑" w:hAnsi="微软雅黑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 xml:space="preserve">  </w:t>
                            </w:r>
                            <w:r w:rsidR="00F0307B"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>在学校心里互助中心任小干事，并获得优秀小干事的称号</w:t>
                            </w:r>
                          </w:p>
                          <w:p w14:paraId="128A0AC6" w14:textId="134C2AA7" w:rsidR="0078168F" w:rsidRPr="00F0307B" w:rsidRDefault="00F0307B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="48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 xml:space="preserve">  网易前端微专业优秀学员</w:t>
                            </w:r>
                          </w:p>
                          <w:p w14:paraId="6C0CFDDE" w14:textId="109B4018" w:rsidR="00F0307B" w:rsidRPr="00F0307B" w:rsidRDefault="00F0307B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="48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 xml:space="preserve">  连续两次获得学业奖学金三等</w:t>
                            </w:r>
                          </w:p>
                          <w:p w14:paraId="5CCB8724" w14:textId="77777777" w:rsidR="00F0307B" w:rsidRDefault="00F0307B" w:rsidP="00F0307B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snapToGrid w:val="0"/>
                              <w:ind w:left="716" w:firstLineChars="0" w:firstLine="0"/>
                              <w:jc w:val="both"/>
                            </w:pPr>
                          </w:p>
                          <w:p w14:paraId="32D75383" w14:textId="55DDB687" w:rsidR="0078168F" w:rsidRPr="00B42A65" w:rsidRDefault="0078168F" w:rsidP="00B42A65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snapToGrid w:val="0"/>
                              <w:ind w:left="236" w:firstLineChars="0" w:firstLine="0"/>
                              <w:jc w:val="both"/>
                            </w:pPr>
                          </w:p>
                          <w:p w14:paraId="09AB9F36" w14:textId="77777777" w:rsidR="0078168F" w:rsidRDefault="0078168F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3B216" id="_x0000_s1040" style="position:absolute;margin-left:-94.75pt;margin-top:26.8pt;width:246pt;height:13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" filled="f" stroked="f" strokeweight="2pt">
                <v:textbox>
                  <w:txbxContent>
                    <w:p w14:paraId="7CAD923A" w14:textId="77777777" w:rsidR="00F0307B" w:rsidRDefault="00F0307B">
                      <w:pPr>
                        <w:pStyle w:val="1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="480"/>
                        <w:rPr>
                          <w:rFonts w:ascii="微软雅黑" w:eastAsia="微软雅黑" w:hAnsi="微软雅黑" w:hint="eastAsia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</w:rPr>
                        <w:t>担任班级生活委员以及心理委员</w:t>
                      </w:r>
                    </w:p>
                    <w:p w14:paraId="108D29D2" w14:textId="20FB82E4" w:rsidR="0078168F" w:rsidRDefault="00486697">
                      <w:pPr>
                        <w:pStyle w:val="1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="480"/>
                        <w:rPr>
                          <w:rFonts w:ascii="微软雅黑" w:eastAsia="微软雅黑" w:hAnsi="微软雅黑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</w:rPr>
                        <w:t xml:space="preserve">  </w:t>
                      </w:r>
                      <w:r w:rsidR="00F0307B">
                        <w:rPr>
                          <w:rFonts w:ascii="微软雅黑" w:eastAsia="微软雅黑" w:hAnsi="微软雅黑" w:hint="eastAsia"/>
                          <w:kern w:val="24"/>
                        </w:rPr>
                        <w:t>在学校心里互助中心任小干事，并获得优秀小干事的称号</w:t>
                      </w:r>
                    </w:p>
                    <w:p w14:paraId="128A0AC6" w14:textId="134C2AA7" w:rsidR="0078168F" w:rsidRPr="00F0307B" w:rsidRDefault="00F0307B">
                      <w:pPr>
                        <w:pStyle w:val="1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="48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</w:rPr>
                        <w:t xml:space="preserve">  网易前端微专业优秀学员</w:t>
                      </w:r>
                    </w:p>
                    <w:p w14:paraId="6C0CFDDE" w14:textId="109B4018" w:rsidR="00F0307B" w:rsidRPr="00F0307B" w:rsidRDefault="00F0307B">
                      <w:pPr>
                        <w:pStyle w:val="1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="48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</w:rPr>
                        <w:t xml:space="preserve">  连续两次获得学业奖学金三等</w:t>
                      </w:r>
                    </w:p>
                    <w:p w14:paraId="5CCB8724" w14:textId="77777777" w:rsidR="00F0307B" w:rsidRDefault="00F0307B" w:rsidP="00F0307B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snapToGrid w:val="0"/>
                        <w:ind w:left="716" w:firstLineChars="0" w:firstLine="0"/>
                        <w:jc w:val="both"/>
                      </w:pPr>
                    </w:p>
                    <w:p w14:paraId="32D75383" w14:textId="55DDB687" w:rsidR="0078168F" w:rsidRPr="00B42A65" w:rsidRDefault="0078168F" w:rsidP="00B42A65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snapToGrid w:val="0"/>
                        <w:ind w:left="236" w:firstLineChars="0" w:firstLine="0"/>
                        <w:jc w:val="both"/>
                      </w:pPr>
                    </w:p>
                    <w:p w14:paraId="09AB9F36" w14:textId="77777777" w:rsidR="0078168F" w:rsidRDefault="0078168F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4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6E6D8" wp14:editId="3E269FBD">
                <wp:simplePos x="0" y="0"/>
                <wp:positionH relativeFrom="column">
                  <wp:posOffset>-516741</wp:posOffset>
                </wp:positionH>
                <wp:positionV relativeFrom="paragraph">
                  <wp:posOffset>250377</wp:posOffset>
                </wp:positionV>
                <wp:extent cx="2882900" cy="0"/>
                <wp:effectExtent l="0" t="0" r="0" b="0"/>
                <wp:wrapNone/>
                <wp:docPr id="24" name="自选图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90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366FB" id="自选图形 30" o:spid="_x0000_s1026" type="#_x0000_t32" style="position:absolute;left:0;text-align:left;margin-left:-40.7pt;margin-top:19.7pt;width:2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" strokecolor="#943634" strokeweight="1.5pt"/>
            </w:pict>
          </mc:Fallback>
        </mc:AlternateContent>
      </w:r>
    </w:p>
    <w:p w14:paraId="42B34005" w14:textId="368F87F7" w:rsidR="003B1FCA" w:rsidRDefault="00B97D80">
      <w:pPr>
        <w:tabs>
          <w:tab w:val="left" w:pos="1168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99B689" wp14:editId="0E1E2C0A">
                <wp:simplePos x="0" y="0"/>
                <wp:positionH relativeFrom="column">
                  <wp:posOffset>2675965</wp:posOffset>
                </wp:positionH>
                <wp:positionV relativeFrom="paragraph">
                  <wp:posOffset>147918</wp:posOffset>
                </wp:positionV>
                <wp:extent cx="3542291" cy="2376842"/>
                <wp:effectExtent l="0" t="0" r="0" b="10795"/>
                <wp:wrapNone/>
                <wp:docPr id="3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291" cy="2376842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2754B0F" w14:textId="0760CA06" w:rsidR="00B97D80" w:rsidRDefault="00B97D80" w:rsidP="00B97D80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="480"/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 xml:space="preserve">  </w:t>
                            </w:r>
                            <w:r w:rsidR="00830D11"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>自学能力强，工作认真，有强烈的好奇心,喜欢折腾</w:t>
                            </w:r>
                          </w:p>
                          <w:p w14:paraId="58CD42A2" w14:textId="73622A38" w:rsidR="00B97D80" w:rsidRDefault="00B97D80" w:rsidP="00B97D80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="480"/>
                              <w:rPr>
                                <w:rFonts w:ascii="微软雅黑" w:eastAsia="微软雅黑" w:hAnsi="微软雅黑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 xml:space="preserve">  </w:t>
                            </w:r>
                            <w:r w:rsidR="00830D11"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>良好的语言语言沟通能力，能够积极主动地交流以便高效的解决问题</w:t>
                            </w:r>
                          </w:p>
                          <w:p w14:paraId="5582316E" w14:textId="05DBBD28" w:rsidR="00B97D80" w:rsidRPr="00F0307B" w:rsidRDefault="00B97D80" w:rsidP="00B97D80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="480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 xml:space="preserve">  </w:t>
                            </w:r>
                            <w:r w:rsidR="00830D11">
                              <w:rPr>
                                <w:rFonts w:ascii="微软雅黑" w:eastAsia="微软雅黑" w:hAnsi="微软雅黑" w:hint="eastAsia"/>
                                <w:kern w:val="24"/>
                              </w:rPr>
                              <w:t>性格外向开朗，注重团队合作，最重要的一点喜欢前端</w:t>
                            </w:r>
                          </w:p>
                          <w:p w14:paraId="7EAF32C2" w14:textId="27FFD4F3" w:rsidR="00B97D80" w:rsidRPr="00F0307B" w:rsidRDefault="00B97D80" w:rsidP="008B3E72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snapToGrid w:val="0"/>
                              <w:ind w:left="716" w:firstLineChars="0" w:firstLine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 w14:paraId="223B289A" w14:textId="77777777" w:rsidR="00B97D80" w:rsidRDefault="00B97D80" w:rsidP="00B97D8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snapToGrid w:val="0"/>
                              <w:ind w:left="716" w:firstLineChars="0" w:firstLine="0"/>
                              <w:jc w:val="both"/>
                            </w:pPr>
                          </w:p>
                          <w:p w14:paraId="5291539E" w14:textId="77777777" w:rsidR="00B97D80" w:rsidRPr="00B42A65" w:rsidRDefault="00B97D80" w:rsidP="00B97D80">
                            <w:pPr>
                              <w:pStyle w:val="1"/>
                              <w:tabs>
                                <w:tab w:val="left" w:pos="420"/>
                                <w:tab w:val="left" w:pos="720"/>
                              </w:tabs>
                              <w:snapToGrid w:val="0"/>
                              <w:ind w:left="236" w:firstLineChars="0" w:firstLine="0"/>
                              <w:jc w:val="both"/>
                            </w:pPr>
                          </w:p>
                          <w:p w14:paraId="2C41ACAA" w14:textId="77777777" w:rsidR="00B97D80" w:rsidRDefault="00B97D80" w:rsidP="00B97D80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9B689" id="_x0000_s1041" style="position:absolute;margin-left:210.7pt;margin-top:11.65pt;width:278.9pt;height:187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" filled="f" stroked="f" strokeweight="2pt">
                <v:textbox>
                  <w:txbxContent>
                    <w:p w14:paraId="32754B0F" w14:textId="0760CA06" w:rsidR="00B97D80" w:rsidRDefault="00B97D80" w:rsidP="00B97D80">
                      <w:pPr>
                        <w:pStyle w:val="1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="480"/>
                        <w:rPr>
                          <w:rFonts w:ascii="微软雅黑" w:eastAsia="微软雅黑" w:hAnsi="微软雅黑" w:hint="eastAsia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</w:rPr>
                        <w:t xml:space="preserve">  </w:t>
                      </w:r>
                      <w:r w:rsidR="00830D11">
                        <w:rPr>
                          <w:rFonts w:ascii="微软雅黑" w:eastAsia="微软雅黑" w:hAnsi="微软雅黑" w:hint="eastAsia"/>
                          <w:kern w:val="24"/>
                        </w:rPr>
                        <w:t>自学能力强，工作认真，有强烈的好奇心,喜欢折腾</w:t>
                      </w:r>
                    </w:p>
                    <w:p w14:paraId="58CD42A2" w14:textId="73622A38" w:rsidR="00B97D80" w:rsidRDefault="00B97D80" w:rsidP="00B97D80">
                      <w:pPr>
                        <w:pStyle w:val="1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="480"/>
                        <w:rPr>
                          <w:rFonts w:ascii="微软雅黑" w:eastAsia="微软雅黑" w:hAnsi="微软雅黑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</w:rPr>
                        <w:t xml:space="preserve">  </w:t>
                      </w:r>
                      <w:r w:rsidR="00830D11">
                        <w:rPr>
                          <w:rFonts w:ascii="微软雅黑" w:eastAsia="微软雅黑" w:hAnsi="微软雅黑" w:hint="eastAsia"/>
                          <w:kern w:val="24"/>
                        </w:rPr>
                        <w:t>良好的语言语言沟通能力，能够积极主动地交流以便高效的解决问题</w:t>
                      </w:r>
                    </w:p>
                    <w:p w14:paraId="5582316E" w14:textId="05DBBD28" w:rsidR="00B97D80" w:rsidRPr="00F0307B" w:rsidRDefault="00B97D80" w:rsidP="00B97D80">
                      <w:pPr>
                        <w:pStyle w:val="1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</w:tabs>
                        <w:snapToGrid w:val="0"/>
                        <w:ind w:firstLine="480"/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</w:rPr>
                        <w:t xml:space="preserve">  </w:t>
                      </w:r>
                      <w:r w:rsidR="00830D11">
                        <w:rPr>
                          <w:rFonts w:ascii="微软雅黑" w:eastAsia="微软雅黑" w:hAnsi="微软雅黑" w:hint="eastAsia"/>
                          <w:kern w:val="24"/>
                        </w:rPr>
                        <w:t>性格外向开朗，注重团队合作，最重要的一点喜欢前端</w:t>
                      </w:r>
                    </w:p>
                    <w:p w14:paraId="7EAF32C2" w14:textId="27FFD4F3" w:rsidR="00B97D80" w:rsidRPr="00F0307B" w:rsidRDefault="00B97D80" w:rsidP="008B3E72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snapToGrid w:val="0"/>
                        <w:ind w:left="716" w:firstLineChars="0" w:firstLine="0"/>
                        <w:jc w:val="both"/>
                        <w:rPr>
                          <w:rFonts w:hint="eastAsia"/>
                        </w:rPr>
                      </w:pPr>
                    </w:p>
                    <w:p w14:paraId="223B289A" w14:textId="77777777" w:rsidR="00B97D80" w:rsidRDefault="00B97D80" w:rsidP="00B97D8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snapToGrid w:val="0"/>
                        <w:ind w:left="716" w:firstLineChars="0" w:firstLine="0"/>
                        <w:jc w:val="both"/>
                      </w:pPr>
                    </w:p>
                    <w:p w14:paraId="5291539E" w14:textId="77777777" w:rsidR="00B97D80" w:rsidRPr="00B42A65" w:rsidRDefault="00B97D80" w:rsidP="00B97D80">
                      <w:pPr>
                        <w:pStyle w:val="1"/>
                        <w:tabs>
                          <w:tab w:val="left" w:pos="420"/>
                          <w:tab w:val="left" w:pos="720"/>
                        </w:tabs>
                        <w:snapToGrid w:val="0"/>
                        <w:ind w:left="236" w:firstLineChars="0" w:firstLine="0"/>
                        <w:jc w:val="both"/>
                      </w:pPr>
                    </w:p>
                    <w:p w14:paraId="2C41ACAA" w14:textId="77777777" w:rsidR="00B97D80" w:rsidRDefault="00B97D80" w:rsidP="00B97D80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24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F71B08" wp14:editId="44E3726C">
                <wp:simplePos x="0" y="0"/>
                <wp:positionH relativeFrom="column">
                  <wp:posOffset>3361578</wp:posOffset>
                </wp:positionH>
                <wp:positionV relativeFrom="paragraph">
                  <wp:posOffset>50352</wp:posOffset>
                </wp:positionV>
                <wp:extent cx="2990215" cy="6985"/>
                <wp:effectExtent l="0" t="0" r="0" b="0"/>
                <wp:wrapNone/>
                <wp:docPr id="22" name="自选图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215" cy="698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861FC" id="自选图形 32" o:spid="_x0000_s1026" type="#_x0000_t32" style="position:absolute;left:0;text-align:left;margin-left:264.7pt;margin-top:3.95pt;width:235.45pt;height: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" strokecolor="#943634" strokeweight="1.5pt"/>
            </w:pict>
          </mc:Fallback>
        </mc:AlternateContent>
      </w:r>
    </w:p>
    <w:p w14:paraId="71ABCE57" w14:textId="46EABE33" w:rsidR="003B1FCA" w:rsidRDefault="003B1FCA">
      <w:pPr>
        <w:tabs>
          <w:tab w:val="left" w:pos="1168"/>
        </w:tabs>
        <w:rPr>
          <w:rFonts w:hint="eastAsia"/>
        </w:rPr>
      </w:pPr>
    </w:p>
    <w:p w14:paraId="6717C73B" w14:textId="33114C85" w:rsidR="003B1FCA" w:rsidRDefault="003B1FCA">
      <w:pPr>
        <w:tabs>
          <w:tab w:val="left" w:pos="1168"/>
        </w:tabs>
        <w:rPr>
          <w:rFonts w:hint="eastAsia"/>
        </w:rPr>
      </w:pPr>
    </w:p>
    <w:p w14:paraId="1643045E" w14:textId="1863321A" w:rsidR="003B1FCA" w:rsidRDefault="003B1FCA">
      <w:pPr>
        <w:tabs>
          <w:tab w:val="left" w:pos="1168"/>
        </w:tabs>
        <w:rPr>
          <w:rFonts w:hint="eastAsia"/>
        </w:rPr>
      </w:pPr>
    </w:p>
    <w:p w14:paraId="240B4D23" w14:textId="67A8A821" w:rsidR="003B1FCA" w:rsidRDefault="003B1FCA">
      <w:pPr>
        <w:tabs>
          <w:tab w:val="left" w:pos="1168"/>
        </w:tabs>
        <w:rPr>
          <w:rFonts w:hint="eastAsia"/>
        </w:rPr>
      </w:pPr>
    </w:p>
    <w:p w14:paraId="609AFA06" w14:textId="5BC99824" w:rsidR="003B1FCA" w:rsidRDefault="003B1FCA">
      <w:pPr>
        <w:tabs>
          <w:tab w:val="left" w:pos="1168"/>
        </w:tabs>
        <w:rPr>
          <w:rFonts w:hint="eastAsia"/>
        </w:rPr>
      </w:pPr>
    </w:p>
    <w:p w14:paraId="3476AEDE" w14:textId="14C23A77" w:rsidR="003B1FCA" w:rsidRDefault="003B1FCA">
      <w:pPr>
        <w:tabs>
          <w:tab w:val="left" w:pos="1168"/>
        </w:tabs>
        <w:rPr>
          <w:rFonts w:hint="eastAsia"/>
        </w:rPr>
      </w:pPr>
    </w:p>
    <w:p w14:paraId="481F49B3" w14:textId="67510990" w:rsidR="003B1FCA" w:rsidRDefault="003B1FCA">
      <w:pPr>
        <w:tabs>
          <w:tab w:val="left" w:pos="1168"/>
        </w:tabs>
        <w:rPr>
          <w:rFonts w:hint="eastAsia"/>
        </w:rPr>
      </w:pPr>
    </w:p>
    <w:sectPr w:rsidR="003B1FCA" w:rsidSect="00212760">
      <w:pgSz w:w="11906" w:h="16838"/>
      <w:pgMar w:top="567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06616"/>
    <w:multiLevelType w:val="multilevel"/>
    <w:tmpl w:val="3458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F44FA"/>
    <w:multiLevelType w:val="multilevel"/>
    <w:tmpl w:val="B72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C1913"/>
    <w:multiLevelType w:val="multilevel"/>
    <w:tmpl w:val="5724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A803A0"/>
    <w:multiLevelType w:val="multilevel"/>
    <w:tmpl w:val="6762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E26168"/>
    <w:multiLevelType w:val="multilevel"/>
    <w:tmpl w:val="4048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FF71DD"/>
    <w:multiLevelType w:val="multilevel"/>
    <w:tmpl w:val="0110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240158"/>
    <w:multiLevelType w:val="multilevel"/>
    <w:tmpl w:val="6A8E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55C6CA"/>
    <w:multiLevelType w:val="singleLevel"/>
    <w:tmpl w:val="5755C6C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755D96E"/>
    <w:multiLevelType w:val="singleLevel"/>
    <w:tmpl w:val="04090005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6"/>
      </w:rPr>
    </w:lvl>
  </w:abstractNum>
  <w:abstractNum w:abstractNumId="9">
    <w:nsid w:val="57562BFF"/>
    <w:multiLevelType w:val="singleLevel"/>
    <w:tmpl w:val="57562BFF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10">
    <w:nsid w:val="57562E8E"/>
    <w:multiLevelType w:val="singleLevel"/>
    <w:tmpl w:val="57562E8E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11">
    <w:nsid w:val="57562FAD"/>
    <w:multiLevelType w:val="singleLevel"/>
    <w:tmpl w:val="57562FAD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12">
    <w:nsid w:val="57563039"/>
    <w:multiLevelType w:val="multilevel"/>
    <w:tmpl w:val="57563039"/>
    <w:lvl w:ilvl="0">
      <w:start w:val="1"/>
      <w:numFmt w:val="bullet"/>
      <w:lvlText w:val=""/>
      <w:lvlJc w:val="left"/>
      <w:pPr>
        <w:ind w:left="595" w:hanging="359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7563052"/>
    <w:multiLevelType w:val="multilevel"/>
    <w:tmpl w:val="57563052"/>
    <w:lvl w:ilvl="0">
      <w:start w:val="1"/>
      <w:numFmt w:val="bullet"/>
      <w:lvlText w:val=""/>
      <w:lvlJc w:val="left"/>
      <w:pPr>
        <w:ind w:left="595" w:hanging="359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75631D0"/>
    <w:multiLevelType w:val="singleLevel"/>
    <w:tmpl w:val="575631D0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15">
    <w:nsid w:val="5BAF15E6"/>
    <w:multiLevelType w:val="multilevel"/>
    <w:tmpl w:val="A47E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BB7D96"/>
    <w:multiLevelType w:val="multilevel"/>
    <w:tmpl w:val="6ADE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C3655B"/>
    <w:multiLevelType w:val="multilevel"/>
    <w:tmpl w:val="1B5E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8333B2"/>
    <w:multiLevelType w:val="multilevel"/>
    <w:tmpl w:val="F214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7"/>
  </w:num>
  <w:num w:numId="5">
    <w:abstractNumId w:val="9"/>
  </w:num>
  <w:num w:numId="6">
    <w:abstractNumId w:val="14"/>
  </w:num>
  <w:num w:numId="7">
    <w:abstractNumId w:val="11"/>
  </w:num>
  <w:num w:numId="8">
    <w:abstractNumId w:val="10"/>
  </w:num>
  <w:num w:numId="9">
    <w:abstractNumId w:val="0"/>
  </w:num>
  <w:num w:numId="10">
    <w:abstractNumId w:val="1"/>
  </w:num>
  <w:num w:numId="11">
    <w:abstractNumId w:val="4"/>
  </w:num>
  <w:num w:numId="12">
    <w:abstractNumId w:val="2"/>
  </w:num>
  <w:num w:numId="13">
    <w:abstractNumId w:val="17"/>
  </w:num>
  <w:num w:numId="14">
    <w:abstractNumId w:val="16"/>
  </w:num>
  <w:num w:numId="15">
    <w:abstractNumId w:val="5"/>
  </w:num>
  <w:num w:numId="16">
    <w:abstractNumId w:val="6"/>
  </w:num>
  <w:num w:numId="17">
    <w:abstractNumId w:val="3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95C8C"/>
    <w:rsid w:val="000236DD"/>
    <w:rsid w:val="000819EF"/>
    <w:rsid w:val="00212760"/>
    <w:rsid w:val="0025568A"/>
    <w:rsid w:val="0026154F"/>
    <w:rsid w:val="002D0FE7"/>
    <w:rsid w:val="0038060E"/>
    <w:rsid w:val="003B1FCA"/>
    <w:rsid w:val="003C4547"/>
    <w:rsid w:val="003E08C4"/>
    <w:rsid w:val="003F1D14"/>
    <w:rsid w:val="00461308"/>
    <w:rsid w:val="00486697"/>
    <w:rsid w:val="004F419E"/>
    <w:rsid w:val="00541F28"/>
    <w:rsid w:val="005A4AC3"/>
    <w:rsid w:val="005C318D"/>
    <w:rsid w:val="0067019F"/>
    <w:rsid w:val="00715CBE"/>
    <w:rsid w:val="00771188"/>
    <w:rsid w:val="0078168F"/>
    <w:rsid w:val="007B5380"/>
    <w:rsid w:val="00830D11"/>
    <w:rsid w:val="008743D8"/>
    <w:rsid w:val="008B0CE5"/>
    <w:rsid w:val="008B3E72"/>
    <w:rsid w:val="009124AE"/>
    <w:rsid w:val="00986DF0"/>
    <w:rsid w:val="009B5904"/>
    <w:rsid w:val="009B7D11"/>
    <w:rsid w:val="00A578E2"/>
    <w:rsid w:val="00A60FB2"/>
    <w:rsid w:val="00AC505F"/>
    <w:rsid w:val="00B42A65"/>
    <w:rsid w:val="00B97D80"/>
    <w:rsid w:val="00BC24BA"/>
    <w:rsid w:val="00C12ECE"/>
    <w:rsid w:val="00C21F6B"/>
    <w:rsid w:val="00CD0F18"/>
    <w:rsid w:val="00CD4AC7"/>
    <w:rsid w:val="00CE7284"/>
    <w:rsid w:val="00D077BE"/>
    <w:rsid w:val="00D9016A"/>
    <w:rsid w:val="00DA6BFE"/>
    <w:rsid w:val="00E05DFD"/>
    <w:rsid w:val="00E35D9F"/>
    <w:rsid w:val="00E53557"/>
    <w:rsid w:val="00E85C2C"/>
    <w:rsid w:val="00EA01DA"/>
    <w:rsid w:val="00EE187E"/>
    <w:rsid w:val="00F0307B"/>
    <w:rsid w:val="00F04970"/>
    <w:rsid w:val="00F1420F"/>
    <w:rsid w:val="00F30EB3"/>
    <w:rsid w:val="00F47D08"/>
    <w:rsid w:val="00F51408"/>
    <w:rsid w:val="00F67836"/>
    <w:rsid w:val="00F85606"/>
    <w:rsid w:val="012E028A"/>
    <w:rsid w:val="01A06794"/>
    <w:rsid w:val="01A16F37"/>
    <w:rsid w:val="01F66144"/>
    <w:rsid w:val="02D44ECD"/>
    <w:rsid w:val="037B346F"/>
    <w:rsid w:val="0621357A"/>
    <w:rsid w:val="062950E3"/>
    <w:rsid w:val="06DA0D74"/>
    <w:rsid w:val="070D1C3E"/>
    <w:rsid w:val="07332D15"/>
    <w:rsid w:val="098969B4"/>
    <w:rsid w:val="0A514815"/>
    <w:rsid w:val="0A756E0E"/>
    <w:rsid w:val="0BFD5FCA"/>
    <w:rsid w:val="0E045665"/>
    <w:rsid w:val="0EC4319E"/>
    <w:rsid w:val="0F246C9D"/>
    <w:rsid w:val="0F4F0FCA"/>
    <w:rsid w:val="11A205E0"/>
    <w:rsid w:val="11FF27F2"/>
    <w:rsid w:val="125047D7"/>
    <w:rsid w:val="12DA1BD0"/>
    <w:rsid w:val="12FE0F9B"/>
    <w:rsid w:val="13CA6E4D"/>
    <w:rsid w:val="148724C9"/>
    <w:rsid w:val="14C23186"/>
    <w:rsid w:val="166F6F12"/>
    <w:rsid w:val="174C2535"/>
    <w:rsid w:val="18450DFF"/>
    <w:rsid w:val="199013A4"/>
    <w:rsid w:val="1B4E647C"/>
    <w:rsid w:val="1B8B0730"/>
    <w:rsid w:val="1BD629B3"/>
    <w:rsid w:val="1BEB204B"/>
    <w:rsid w:val="1C837A07"/>
    <w:rsid w:val="1C9F1EA6"/>
    <w:rsid w:val="1D4410B0"/>
    <w:rsid w:val="1DFA7287"/>
    <w:rsid w:val="1E1F4D0A"/>
    <w:rsid w:val="1E7C08D8"/>
    <w:rsid w:val="1F325F86"/>
    <w:rsid w:val="21BB6C80"/>
    <w:rsid w:val="22A87295"/>
    <w:rsid w:val="255D1374"/>
    <w:rsid w:val="25AA5405"/>
    <w:rsid w:val="265A5565"/>
    <w:rsid w:val="27B143B6"/>
    <w:rsid w:val="28646D65"/>
    <w:rsid w:val="28B47CC6"/>
    <w:rsid w:val="28E550BE"/>
    <w:rsid w:val="28ED2118"/>
    <w:rsid w:val="29121D62"/>
    <w:rsid w:val="293863BD"/>
    <w:rsid w:val="2A3F499F"/>
    <w:rsid w:val="2C280E1B"/>
    <w:rsid w:val="2C6F5286"/>
    <w:rsid w:val="2CDA106C"/>
    <w:rsid w:val="2F0102A1"/>
    <w:rsid w:val="2F662205"/>
    <w:rsid w:val="2F6E446A"/>
    <w:rsid w:val="30CB287E"/>
    <w:rsid w:val="317879D6"/>
    <w:rsid w:val="31B545E7"/>
    <w:rsid w:val="31E755EC"/>
    <w:rsid w:val="32F10AAE"/>
    <w:rsid w:val="331579B5"/>
    <w:rsid w:val="347A57DD"/>
    <w:rsid w:val="355E2FF1"/>
    <w:rsid w:val="35BF77C3"/>
    <w:rsid w:val="375C327D"/>
    <w:rsid w:val="37895893"/>
    <w:rsid w:val="378A4093"/>
    <w:rsid w:val="37A6662E"/>
    <w:rsid w:val="39081628"/>
    <w:rsid w:val="3A9F5171"/>
    <w:rsid w:val="3CE066CF"/>
    <w:rsid w:val="3D0A7C86"/>
    <w:rsid w:val="3DA10445"/>
    <w:rsid w:val="3E376187"/>
    <w:rsid w:val="3F1F0622"/>
    <w:rsid w:val="3FA57090"/>
    <w:rsid w:val="3FC40E30"/>
    <w:rsid w:val="402E0722"/>
    <w:rsid w:val="40E1251E"/>
    <w:rsid w:val="40F117DC"/>
    <w:rsid w:val="42091C90"/>
    <w:rsid w:val="42094773"/>
    <w:rsid w:val="42762560"/>
    <w:rsid w:val="441A3E52"/>
    <w:rsid w:val="443753B0"/>
    <w:rsid w:val="45083531"/>
    <w:rsid w:val="45123B0B"/>
    <w:rsid w:val="45F05913"/>
    <w:rsid w:val="46617379"/>
    <w:rsid w:val="46E93EA5"/>
    <w:rsid w:val="46FA20CB"/>
    <w:rsid w:val="472E5E6B"/>
    <w:rsid w:val="474A49AF"/>
    <w:rsid w:val="475046C6"/>
    <w:rsid w:val="47795C8C"/>
    <w:rsid w:val="47D9218D"/>
    <w:rsid w:val="49AD65AF"/>
    <w:rsid w:val="49B66CAC"/>
    <w:rsid w:val="4B08477A"/>
    <w:rsid w:val="4D9F31E0"/>
    <w:rsid w:val="4E8447A7"/>
    <w:rsid w:val="4FF93DEC"/>
    <w:rsid w:val="5012253D"/>
    <w:rsid w:val="51A962F5"/>
    <w:rsid w:val="51B24CEB"/>
    <w:rsid w:val="51C5702B"/>
    <w:rsid w:val="52D62ACC"/>
    <w:rsid w:val="558D7563"/>
    <w:rsid w:val="56871DBD"/>
    <w:rsid w:val="56926995"/>
    <w:rsid w:val="570A537D"/>
    <w:rsid w:val="579763BA"/>
    <w:rsid w:val="57BA5FF8"/>
    <w:rsid w:val="580355BA"/>
    <w:rsid w:val="58C20BFA"/>
    <w:rsid w:val="595C0364"/>
    <w:rsid w:val="5BF50EC3"/>
    <w:rsid w:val="5C2C7794"/>
    <w:rsid w:val="5D006FA3"/>
    <w:rsid w:val="5D8674BA"/>
    <w:rsid w:val="5DAA7A5C"/>
    <w:rsid w:val="5E557072"/>
    <w:rsid w:val="5EC53AE5"/>
    <w:rsid w:val="60620FAD"/>
    <w:rsid w:val="60666A90"/>
    <w:rsid w:val="61842E74"/>
    <w:rsid w:val="62C800F0"/>
    <w:rsid w:val="639F15ED"/>
    <w:rsid w:val="63BD265D"/>
    <w:rsid w:val="642C0B6F"/>
    <w:rsid w:val="644114D7"/>
    <w:rsid w:val="6442146F"/>
    <w:rsid w:val="64F9624E"/>
    <w:rsid w:val="66A317C7"/>
    <w:rsid w:val="67442DDC"/>
    <w:rsid w:val="69FA222E"/>
    <w:rsid w:val="6AC24D6B"/>
    <w:rsid w:val="6ACB409C"/>
    <w:rsid w:val="6AD95E70"/>
    <w:rsid w:val="6B0127F4"/>
    <w:rsid w:val="6B6D57EA"/>
    <w:rsid w:val="6BF4674D"/>
    <w:rsid w:val="6C3858F8"/>
    <w:rsid w:val="6C3918B9"/>
    <w:rsid w:val="6CB51EFE"/>
    <w:rsid w:val="6DDC6F6C"/>
    <w:rsid w:val="6E2C43E7"/>
    <w:rsid w:val="6ECB7B24"/>
    <w:rsid w:val="6F120AF0"/>
    <w:rsid w:val="6F9E1133"/>
    <w:rsid w:val="70592059"/>
    <w:rsid w:val="70B879AA"/>
    <w:rsid w:val="718C67DA"/>
    <w:rsid w:val="719148F0"/>
    <w:rsid w:val="71AF6A35"/>
    <w:rsid w:val="72BA09C3"/>
    <w:rsid w:val="73952B78"/>
    <w:rsid w:val="73EC425B"/>
    <w:rsid w:val="741661E7"/>
    <w:rsid w:val="74462F7F"/>
    <w:rsid w:val="75196F03"/>
    <w:rsid w:val="78DD1FB0"/>
    <w:rsid w:val="79C474D2"/>
    <w:rsid w:val="7A2A5D2B"/>
    <w:rsid w:val="7AD05E8D"/>
    <w:rsid w:val="7BA80CC1"/>
    <w:rsid w:val="7CB14937"/>
    <w:rsid w:val="7CC92B21"/>
    <w:rsid w:val="7F0505E6"/>
    <w:rsid w:val="7FAC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00EC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EE187E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D077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hAnsi="宋体" w:cs="宋体"/>
    </w:rPr>
  </w:style>
  <w:style w:type="character" w:styleId="aa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宋体" w:hAnsi="宋体" w:cs="宋体"/>
    </w:rPr>
  </w:style>
  <w:style w:type="character" w:customStyle="1" w:styleId="a8">
    <w:name w:val="页眉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character" w:styleId="ab">
    <w:name w:val="FollowedHyperlink"/>
    <w:basedOn w:val="a0"/>
    <w:rsid w:val="00486697"/>
    <w:rPr>
      <w:color w:val="800080" w:themeColor="followedHyperlink"/>
      <w:u w:val="single"/>
    </w:rPr>
  </w:style>
  <w:style w:type="paragraph" w:styleId="ac">
    <w:name w:val="List Paragraph"/>
    <w:basedOn w:val="a"/>
    <w:uiPriority w:val="99"/>
    <w:rsid w:val="00486697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077BE"/>
    <w:rPr>
      <w:b/>
      <w:bCs/>
      <w:sz w:val="36"/>
      <w:szCs w:val="36"/>
    </w:rPr>
  </w:style>
  <w:style w:type="character" w:styleId="ad">
    <w:name w:val="Strong"/>
    <w:basedOn w:val="a0"/>
    <w:uiPriority w:val="22"/>
    <w:qFormat/>
    <w:rsid w:val="00D07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Inconsolable523/Neteasy" TargetMode="External"/><Relationship Id="rId12" Type="http://schemas.openxmlformats.org/officeDocument/2006/relationships/hyperlink" Target="https://inconsolable523.github.io/vue--practice/vue-demo2/page.html" TargetMode="External"/><Relationship Id="rId13" Type="http://schemas.openxmlformats.org/officeDocument/2006/relationships/hyperlink" Target="https://github.com/Inconsolable523/Neteasy" TargetMode="External"/><Relationship Id="rId14" Type="http://schemas.openxmlformats.org/officeDocument/2006/relationships/hyperlink" Target="https://inconsolable523.github.io/vue--practice/vue-demo2/page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1273258990@qq.com" TargetMode="External"/><Relationship Id="rId8" Type="http://schemas.openxmlformats.org/officeDocument/2006/relationships/hyperlink" Target="https://github.com/Inconsolable523" TargetMode="External"/><Relationship Id="rId9" Type="http://schemas.openxmlformats.org/officeDocument/2006/relationships/hyperlink" Target="mailto:1273258990@qq.com" TargetMode="External"/><Relationship Id="rId10" Type="http://schemas.openxmlformats.org/officeDocument/2006/relationships/hyperlink" Target="https://github.com/Inconsolable52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60126YSBV\AppData\Roaming\kingsoft\office6\templates\download\&#40664;&#35748;\&#31616;&#21382;-&#26368;&#26032;&#27714;&#32844;&#31616;&#21382;&#28909;&#38376;&#31616;&#21382;&#20010;&#20154;&#31616;&#21382;3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9525">
          <a:noFill/>
          <a:miter/>
        </a:ln>
      </a:spPr>
      <a:bodyPr wrap="square" upright="1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C:\Users\Administrator.PC-20160126YSBV\AppData\Roaming\kingsoft\office6\templates\download\默认\简历-最新求职简历热门简历个人简历38</Template>
  <TotalTime>80</TotalTime>
  <Pages>2</Pages>
  <Words>26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34</cp:revision>
  <cp:lastPrinted>2017-03-15T07:20:00Z</cp:lastPrinted>
  <dcterms:created xsi:type="dcterms:W3CDTF">2016-03-30T08:41:00Z</dcterms:created>
  <dcterms:modified xsi:type="dcterms:W3CDTF">2017-03-15T07:24:00Z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