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18E7" w14:textId="77777777" w:rsidR="00383ACF" w:rsidRDefault="008512C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A5D62" wp14:editId="229D6793">
                <wp:simplePos x="0" y="0"/>
                <wp:positionH relativeFrom="column">
                  <wp:posOffset>2572385</wp:posOffset>
                </wp:positionH>
                <wp:positionV relativeFrom="paragraph">
                  <wp:posOffset>-262890</wp:posOffset>
                </wp:positionV>
                <wp:extent cx="3681730" cy="112839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1283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C8C870C" w14:textId="77777777" w:rsidR="00383ACF" w:rsidRPr="004321CA" w:rsidRDefault="008512C6" w:rsidP="004321CA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期望职位：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4321C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前端开发工程师实习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7625B072" w14:textId="7BF2D257" w:rsidR="00383ACF" w:rsidRDefault="008512C6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当前坐标：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B97B87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重庆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。</w:t>
                            </w:r>
                          </w:p>
                          <w:p w14:paraId="1EEF047F" w14:textId="77777777" w:rsidR="00383ACF" w:rsidRDefault="00383ACF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firstLine="42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28C3202" w14:textId="77777777" w:rsidR="00383ACF" w:rsidRDefault="00383AC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A5D62" id="矩形 28" o:spid="_x0000_s1026" style="position:absolute;left:0;text-align:left;margin-left:202.55pt;margin-top:-20.65pt;width:289.9pt;height:8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" filled="f" stroked="f" strokeweight="2pt">
                <v:textbox>
                  <w:txbxContent>
                    <w:p w14:paraId="3C8C870C" w14:textId="77777777" w:rsidR="00383ACF" w:rsidRPr="004321CA" w:rsidRDefault="008512C6" w:rsidP="004321CA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期望职位：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4321C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前端开发工程师实习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7625B072" w14:textId="7BF2D257" w:rsidR="00383ACF" w:rsidRDefault="008512C6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当前坐标：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B97B87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重庆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。</w:t>
                      </w:r>
                    </w:p>
                    <w:p w14:paraId="1EEF047F" w14:textId="77777777" w:rsidR="00383ACF" w:rsidRDefault="00383ACF">
                      <w:pPr>
                        <w:pStyle w:val="a9"/>
                        <w:snapToGrid w:val="0"/>
                        <w:spacing w:before="0" w:beforeAutospacing="0" w:after="0" w:afterAutospacing="0"/>
                        <w:ind w:firstLine="42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</w:p>
                    <w:p w14:paraId="528C3202" w14:textId="77777777" w:rsidR="00383ACF" w:rsidRDefault="00383AC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B2642" wp14:editId="4D7D45A1">
                <wp:simplePos x="0" y="0"/>
                <wp:positionH relativeFrom="column">
                  <wp:posOffset>-529590</wp:posOffset>
                </wp:positionH>
                <wp:positionV relativeFrom="paragraph">
                  <wp:posOffset>1162685</wp:posOffset>
                </wp:positionV>
                <wp:extent cx="6423660" cy="113157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4FD14A6" w14:textId="77777777" w:rsidR="00383ACF" w:rsidRDefault="008512C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籍贯：</w:t>
                            </w:r>
                            <w:r w:rsidR="004321C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重庆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321C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3132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011">
                              <w:rPr>
                                <w:rFonts w:ascii="Times New Roman" w:eastAsia="微软雅黑" w:hAnsi="Times New Roman"/>
                                <w:sz w:val="28"/>
                                <w:szCs w:val="28"/>
                              </w:rPr>
                              <w:t>1995.06</w:t>
                            </w:r>
                          </w:p>
                          <w:p w14:paraId="7C0DD827" w14:textId="77777777" w:rsidR="00383ACF" w:rsidRPr="004321CA" w:rsidRDefault="008512C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0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重庆邮电大学</w:t>
                            </w:r>
                            <w:r>
                              <w:rPr>
                                <w:rFonts w:ascii="Times New Roman" w:eastAsia="微软雅黑" w:hAnsi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81011">
                              <w:rPr>
                                <w:rFonts w:ascii="Times New Roman" w:eastAsia="微软雅黑" w:hAnsi="Times New Roman" w:hint="eastAsia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个人网站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4321CA" w:rsidRPr="004321CA">
                                <w:rPr>
                                  <w:rStyle w:val="aa"/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http://zhichaoblog.com/</w:t>
                              </w:r>
                            </w:hyperlink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4321CA" w:rsidRPr="004321CA">
                                <w:rPr>
                                  <w:rStyle w:val="aa"/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https://github.com/Inconsolable523</w:t>
                              </w:r>
                            </w:hyperlink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0B9B2642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27" type="#_x0000_t202" style="position:absolute;left:0;text-align:left;margin-left:-41.7pt;margin-top:91.55pt;width:505.8pt;height:8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" filled="f" stroked="f">
                <v:textbox>
                  <w:txbxContent>
                    <w:p w14:paraId="04FD14A6" w14:textId="77777777" w:rsidR="00383ACF" w:rsidRDefault="008512C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籍贯：</w:t>
                      </w:r>
                      <w:r w:rsidR="004321C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重庆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</w:t>
                      </w:r>
                      <w:r w:rsidR="004321C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C3132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681011">
                        <w:rPr>
                          <w:rFonts w:ascii="Times New Roman" w:eastAsia="微软雅黑" w:hAnsi="Times New Roman"/>
                          <w:sz w:val="28"/>
                          <w:szCs w:val="28"/>
                        </w:rPr>
                        <w:t>1995.06</w:t>
                      </w:r>
                    </w:p>
                    <w:p w14:paraId="7C0DD827" w14:textId="77777777" w:rsidR="00383ACF" w:rsidRPr="004321CA" w:rsidRDefault="008512C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学校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6810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重庆邮电大学</w:t>
                      </w:r>
                      <w:r>
                        <w:rPr>
                          <w:rFonts w:ascii="Times New Roman" w:eastAsia="微软雅黑" w:hAnsi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eastAsia="微软雅黑" w:hAnsi="Times New Roman"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微软雅黑" w:hAnsi="Times New Roman" w:hint="eastAsia"/>
                          <w:sz w:val="40"/>
                          <w:szCs w:val="40"/>
                        </w:rPr>
                        <w:t xml:space="preserve"> </w:t>
                      </w:r>
                      <w:r w:rsidR="00681011">
                        <w:rPr>
                          <w:rFonts w:ascii="Times New Roman" w:eastAsia="微软雅黑" w:hAnsi="Times New Roman" w:hint="eastAsia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个人网站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4321CA" w:rsidRPr="004321CA">
                          <w:rPr>
                            <w:rStyle w:val="aa"/>
                            <w:rFonts w:ascii="微软雅黑" w:eastAsia="微软雅黑" w:hAnsi="微软雅黑"/>
                            <w:sz w:val="24"/>
                            <w:szCs w:val="24"/>
                          </w:rPr>
                          <w:t>http://zhichaoblog.com/</w:t>
                        </w:r>
                      </w:hyperlink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4321CA" w:rsidRPr="004321CA">
                          <w:rPr>
                            <w:rStyle w:val="aa"/>
                            <w:rFonts w:ascii="微软雅黑" w:eastAsia="微软雅黑" w:hAnsi="微软雅黑"/>
                            <w:sz w:val="24"/>
                            <w:szCs w:val="24"/>
                          </w:rPr>
                          <w:t>https://github.com/Inconsolable523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B78FD" wp14:editId="1ABD5203">
                <wp:simplePos x="0" y="0"/>
                <wp:positionH relativeFrom="column">
                  <wp:posOffset>-541655</wp:posOffset>
                </wp:positionH>
                <wp:positionV relativeFrom="paragraph">
                  <wp:posOffset>762000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299B270" w14:textId="77777777" w:rsidR="00383ACF" w:rsidRDefault="008512C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CDB78FD" id="文本框 22" o:spid="_x0000_s1028" type="#_x0000_t202" style="position:absolute;left:0;text-align:left;margin-left:-42.65pt;margin-top:60pt;width:89.5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" filled="f" stroked="f">
                <v:textbox>
                  <w:txbxContent>
                    <w:p w14:paraId="0299B270" w14:textId="77777777" w:rsidR="00383ACF" w:rsidRDefault="008512C6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FF73B" wp14:editId="55BC90D6">
                <wp:simplePos x="0" y="0"/>
                <wp:positionH relativeFrom="column">
                  <wp:posOffset>-877570</wp:posOffset>
                </wp:positionH>
                <wp:positionV relativeFrom="paragraph">
                  <wp:posOffset>858520</wp:posOffset>
                </wp:positionV>
                <wp:extent cx="333375" cy="342265"/>
                <wp:effectExtent l="0" t="0" r="9525" b="635"/>
                <wp:wrapNone/>
                <wp:docPr id="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-69.1pt;margin-top:67.6pt;height:26.95pt;width:26.25pt;z-index:251676672;mso-width-relative:page;mso-height-relative:page;" fillcolor="#943634" filled="t" stroked="f" coordsize="191,196" o:gfxdata="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ECafa9oAAAAMAQAADwAAAAAAAAAB&#10;ACAAAAAiAAAAZHJzL2Rvd25yZXYueG1sUEsBAhQAFAAAAAgAh07iQB992SwSCgAAVjEAAA4AAAAA&#10;AAAAAQAgAAAAKQEAAGRycy9lMm9Eb2MueG1sUEsFBgAAAAAGAAYAWQEAAK0N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4C11" wp14:editId="1F2BF85A">
                <wp:simplePos x="0" y="0"/>
                <wp:positionH relativeFrom="column">
                  <wp:posOffset>-754380</wp:posOffset>
                </wp:positionH>
                <wp:positionV relativeFrom="paragraph">
                  <wp:posOffset>-274955</wp:posOffset>
                </wp:positionV>
                <wp:extent cx="3681730" cy="119189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1918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5DD8FB8" w14:textId="77777777" w:rsidR="00383ACF" w:rsidRDefault="008512C6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联系方式：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15215296797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3FDF4EE6" w14:textId="77777777" w:rsidR="00383ACF" w:rsidRDefault="008512C6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邮箱：</w:t>
                            </w:r>
                            <w:r w:rsidR="004321CA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inconsolable523@gmail.com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；</w:t>
                            </w:r>
                          </w:p>
                          <w:p w14:paraId="74E2AB36" w14:textId="77777777" w:rsidR="00383ACF" w:rsidRDefault="008512C6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/</w:t>
                            </w:r>
                            <w:r w:rsidR="004321CA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14:paraId="36CF38C5" w14:textId="77777777" w:rsidR="00383ACF" w:rsidRDefault="00383AC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D4C11" id="矩形 5" o:spid="_x0000_s1029" style="position:absolute;left:0;text-align:left;margin-left:-59.4pt;margin-top:-21.6pt;width:289.9pt;height:9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" filled="f" stroked="f" strokeweight="2pt">
                <v:textbox>
                  <w:txbxContent>
                    <w:p w14:paraId="25DD8FB8" w14:textId="77777777" w:rsidR="00383ACF" w:rsidRDefault="008512C6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联系方式：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15215296797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3FDF4EE6" w14:textId="77777777" w:rsidR="00383ACF" w:rsidRDefault="008512C6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邮箱：</w:t>
                      </w:r>
                      <w:r w:rsidR="004321CA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inconsolable523@gmail.com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；</w:t>
                      </w:r>
                    </w:p>
                    <w:p w14:paraId="74E2AB36" w14:textId="77777777" w:rsidR="00383ACF" w:rsidRDefault="008512C6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/</w:t>
                      </w:r>
                      <w:r w:rsidR="004321CA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14:paraId="36CF38C5" w14:textId="77777777" w:rsidR="00383ACF" w:rsidRDefault="00383AC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355CE" wp14:editId="505FBA1E">
                <wp:simplePos x="0" y="0"/>
                <wp:positionH relativeFrom="column">
                  <wp:posOffset>-574040</wp:posOffset>
                </wp:positionH>
                <wp:positionV relativeFrom="paragraph">
                  <wp:posOffset>-632460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 w14:paraId="0DD742CA" w14:textId="77777777" w:rsidR="00383ACF" w:rsidRDefault="004321CA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支超</w:t>
                            </w:r>
                            <w:r w:rsidR="008512C6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 w14:paraId="1629ECDE" w14:textId="77777777" w:rsidR="00383ACF" w:rsidRDefault="00383ACF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4E355CE" id="矩形 3" o:spid="_x0000_s1030" style="position:absolute;left:0;text-align:left;margin-left:-45.2pt;margin-top:-49.75pt;width:97.8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" filled="f" stroked="f" strokeweight="2pt">
                <v:textbox>
                  <w:txbxContent>
                    <w:p w14:paraId="0DD742CA" w14:textId="77777777" w:rsidR="00383ACF" w:rsidRDefault="004321CA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sz w:val="44"/>
                          <w:szCs w:val="44"/>
                        </w:rPr>
                        <w:t>支超</w:t>
                      </w:r>
                      <w:r w:rsidR="008512C6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48"/>
                          <w:szCs w:val="48"/>
                        </w:rPr>
                        <w:t xml:space="preserve">     </w:t>
                      </w:r>
                    </w:p>
                    <w:p w14:paraId="1629ECDE" w14:textId="77777777" w:rsidR="00383ACF" w:rsidRDefault="00383ACF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BC13155" w14:textId="77777777" w:rsidR="00383ACF" w:rsidRDefault="00383ACF"/>
    <w:p w14:paraId="2D8E546F" w14:textId="77777777" w:rsidR="00383ACF" w:rsidRDefault="00383ACF"/>
    <w:p w14:paraId="4849F5E6" w14:textId="77777777" w:rsidR="00383ACF" w:rsidRDefault="00383ACF"/>
    <w:p w14:paraId="586B4EA5" w14:textId="77777777" w:rsidR="00383ACF" w:rsidRDefault="00383ACF"/>
    <w:p w14:paraId="27B504D5" w14:textId="77777777" w:rsidR="00383ACF" w:rsidRDefault="008512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3FB87" wp14:editId="1385095E">
                <wp:simplePos x="0" y="0"/>
                <wp:positionH relativeFrom="column">
                  <wp:posOffset>-494665</wp:posOffset>
                </wp:positionH>
                <wp:positionV relativeFrom="paragraph">
                  <wp:posOffset>178435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7" o:spid="_x0000_s1026" o:spt="32" type="#_x0000_t32" style="position:absolute;left:0pt;margin-left:-38.95pt;margin-top:14.05pt;height:0pt;width:507.55pt;z-index:251672576;mso-width-relative:page;mso-height-relative:page;" filled="f" stroked="t" coordsize="21600,21600" o:gfxdata="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eXCZ/YAAAACQEA&#10;AA8AAAAAAAAAAQAgAAAAIgAAAGRycy9kb3ducmV2LnhtbFBLAQIUABQAAAAIAIdO4kC/jxov4QEA&#10;AJgDAAAOAAAAAAAAAAEAIAAAACcBAABkcnMvZTJvRG9jLnhtbFBLBQYAAAAABgAGAFkBAAB6BQAA&#10;AAA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</w:p>
    <w:p w14:paraId="668720A4" w14:textId="77777777" w:rsidR="00383ACF" w:rsidRDefault="00383ACF"/>
    <w:p w14:paraId="68FC156F" w14:textId="77777777" w:rsidR="00383ACF" w:rsidRDefault="00383ACF">
      <w:bookmarkStart w:id="0" w:name="_GoBack"/>
      <w:bookmarkEnd w:id="0"/>
    </w:p>
    <w:p w14:paraId="29CF25B5" w14:textId="77777777" w:rsidR="00383ACF" w:rsidRDefault="00383ACF"/>
    <w:p w14:paraId="0AE65731" w14:textId="77777777" w:rsidR="00383ACF" w:rsidRDefault="00383ACF"/>
    <w:p w14:paraId="41AB9C63" w14:textId="77777777" w:rsidR="00383ACF" w:rsidRDefault="00E9238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A289DF" wp14:editId="3B8FD7F3">
                <wp:simplePos x="0" y="0"/>
                <wp:positionH relativeFrom="column">
                  <wp:posOffset>-633730</wp:posOffset>
                </wp:positionH>
                <wp:positionV relativeFrom="paragraph">
                  <wp:posOffset>241300</wp:posOffset>
                </wp:positionV>
                <wp:extent cx="6704965" cy="12268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086CAC9" w14:textId="77777777" w:rsidR="00E92383" w:rsidRDefault="00E92383" w:rsidP="004321CA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7E1E723C" w14:textId="77777777" w:rsidR="00383ACF" w:rsidRDefault="00E92383" w:rsidP="004321CA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通过了英语四级，计算机二级</w:t>
                            </w:r>
                          </w:p>
                          <w:p w14:paraId="71115351" w14:textId="77777777" w:rsidR="00383ACF" w:rsidRDefault="008512C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前端：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</w:rPr>
                              <w:t>HTML(5)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标准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/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</w:rPr>
                              <w:t>CSS(3)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标准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/</w:t>
                            </w:r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JavaScript/</w:t>
                            </w:r>
                            <w:proofErr w:type="spellStart"/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jQuey</w:t>
                            </w:r>
                            <w:proofErr w:type="spellEnd"/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/Sass</w:t>
                            </w:r>
                            <w:r w:rsidR="004321C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Photoshop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</w:rPr>
                              <w:t>;</w:t>
                            </w:r>
                          </w:p>
                          <w:p w14:paraId="40B63D71" w14:textId="77777777" w:rsidR="00383ACF" w:rsidRDefault="008512C6" w:rsidP="004321CA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数据库：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4321C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MySQL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89DF" id="文本框 33" o:spid="_x0000_s1031" type="#_x0000_t202" style="position:absolute;left:0;text-align:left;margin-left:-49.9pt;margin-top:19pt;width:527.95pt;height:96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" filled="f" stroked="f">
                <v:textbox>
                  <w:txbxContent>
                    <w:p w14:paraId="7086CAC9" w14:textId="77777777" w:rsidR="00E92383" w:rsidRDefault="00E92383" w:rsidP="004321CA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</w:p>
                    <w:p w14:paraId="7E1E723C" w14:textId="77777777" w:rsidR="00383ACF" w:rsidRDefault="00E92383" w:rsidP="004321CA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通过了英语四级，计算机二级</w:t>
                      </w:r>
                    </w:p>
                    <w:p w14:paraId="71115351" w14:textId="77777777" w:rsidR="00383ACF" w:rsidRDefault="008512C6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前端：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</w:rPr>
                        <w:t>HTML(5)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标准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/</w:t>
                      </w:r>
                      <w:r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</w:rPr>
                        <w:t>CSS(3)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标准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/</w:t>
                      </w:r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JavaScript/</w:t>
                      </w:r>
                      <w:proofErr w:type="spellStart"/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jQuey</w:t>
                      </w:r>
                      <w:proofErr w:type="spellEnd"/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/Sass</w:t>
                      </w:r>
                      <w:r w:rsidR="004321C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Photoshop</w:t>
                      </w:r>
                      <w:r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</w:rPr>
                        <w:t>;</w:t>
                      </w:r>
                    </w:p>
                    <w:p w14:paraId="40B63D71" w14:textId="77777777" w:rsidR="00383ACF" w:rsidRDefault="008512C6" w:rsidP="004321CA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数据库：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4321C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MySQL</w:t>
                      </w:r>
                      <w:r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512C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C2A1A5" wp14:editId="0DC01A86">
                <wp:simplePos x="0" y="0"/>
                <wp:positionH relativeFrom="column">
                  <wp:posOffset>-523240</wp:posOffset>
                </wp:positionH>
                <wp:positionV relativeFrom="paragraph">
                  <wp:posOffset>3175</wp:posOffset>
                </wp:positionV>
                <wp:extent cx="1137285" cy="457200"/>
                <wp:effectExtent l="0" t="0" r="0" b="0"/>
                <wp:wrapNone/>
                <wp:docPr id="3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D33905B" w14:textId="77777777" w:rsidR="00383ACF" w:rsidRDefault="008512C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清单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8C2A1A5" id="文本框 26" o:spid="_x0000_s1032" type="#_x0000_t202" style="position:absolute;left:0;text-align:left;margin-left:-41.2pt;margin-top:.25pt;width:89.5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" filled="f" stroked="f">
                <v:textbox>
                  <w:txbxContent>
                    <w:p w14:paraId="3D33905B" w14:textId="77777777" w:rsidR="00383ACF" w:rsidRDefault="008512C6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技能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清单</w:t>
                      </w:r>
                    </w:p>
                  </w:txbxContent>
                </v:textbox>
              </v:shape>
            </w:pict>
          </mc:Fallback>
        </mc:AlternateContent>
      </w:r>
      <w:r w:rsidR="008512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64985" wp14:editId="5AFF27B1">
                <wp:simplePos x="0" y="0"/>
                <wp:positionH relativeFrom="column">
                  <wp:posOffset>-886460</wp:posOffset>
                </wp:positionH>
                <wp:positionV relativeFrom="paragraph">
                  <wp:posOffset>101600</wp:posOffset>
                </wp:positionV>
                <wp:extent cx="321310" cy="330200"/>
                <wp:effectExtent l="0" t="0" r="2540" b="12700"/>
                <wp:wrapNone/>
                <wp:docPr id="4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-69.8pt;margin-top:8pt;height:26pt;width:25.3pt;z-index:251678720;mso-width-relative:page;mso-height-relative:page;" fillcolor="#943634" filled="t" stroked="f" coordsize="191,196" o:gfxdata="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GhK2xvYAAAACgEAAA8AAAAA&#10;AAAAAQAgAAAAIgAAAGRycy9kb3ducmV2LnhtbFBLAQIUABQAAAAIAIdO4kCuxrjMawUAAMUbAAAO&#10;AAAAAAAAAAEAIAAAACcBAABkcnMvZTJvRG9jLnhtbFBLBQYAAAAABgAGAFkBAAAECQ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6F9B5489" w14:textId="77777777" w:rsidR="00383ACF" w:rsidRDefault="00383ACF"/>
    <w:p w14:paraId="3506EC0E" w14:textId="77777777" w:rsidR="00383ACF" w:rsidRDefault="008512C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289699" wp14:editId="662635FC">
                <wp:simplePos x="0" y="0"/>
                <wp:positionH relativeFrom="column">
                  <wp:posOffset>-494665</wp:posOffset>
                </wp:positionH>
                <wp:positionV relativeFrom="paragraph">
                  <wp:posOffset>10795</wp:posOffset>
                </wp:positionV>
                <wp:extent cx="6445885" cy="0"/>
                <wp:effectExtent l="0" t="0" r="0" b="0"/>
                <wp:wrapNone/>
                <wp:docPr id="30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4380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自选图形 27" o:spid="_x0000_s1026" type="#_x0000_t32" style="position:absolute;left:0;text-align:left;margin-left:-38.95pt;margin-top:.85pt;width:507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" strokecolor="#943634" strokeweight="1.5pt"/>
            </w:pict>
          </mc:Fallback>
        </mc:AlternateContent>
      </w:r>
    </w:p>
    <w:p w14:paraId="659A984B" w14:textId="77777777" w:rsidR="00383ACF" w:rsidRDefault="00383ACF"/>
    <w:p w14:paraId="76D172D3" w14:textId="77777777" w:rsidR="00383ACF" w:rsidRDefault="00383ACF">
      <w:pPr>
        <w:ind w:firstLine="419"/>
      </w:pPr>
    </w:p>
    <w:p w14:paraId="5C2EF2F9" w14:textId="77777777" w:rsidR="00383ACF" w:rsidRDefault="00383ACF" w:rsidP="004321CA">
      <w:pPr>
        <w:tabs>
          <w:tab w:val="left" w:pos="2173"/>
        </w:tabs>
        <w:jc w:val="left"/>
      </w:pPr>
    </w:p>
    <w:p w14:paraId="102C3112" w14:textId="77777777" w:rsidR="004321CA" w:rsidRDefault="004321CA" w:rsidP="004321CA">
      <w:pPr>
        <w:tabs>
          <w:tab w:val="left" w:pos="2173"/>
        </w:tabs>
        <w:jc w:val="left"/>
        <w:rPr>
          <w:rFonts w:hint="eastAsia"/>
        </w:rPr>
      </w:pPr>
    </w:p>
    <w:p w14:paraId="0A6347A0" w14:textId="77777777" w:rsidR="00383ACF" w:rsidRDefault="00E92383">
      <w:pPr>
        <w:tabs>
          <w:tab w:val="left" w:pos="928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5C5800" wp14:editId="29A8BFDC">
                <wp:simplePos x="0" y="0"/>
                <wp:positionH relativeFrom="column">
                  <wp:posOffset>-711200</wp:posOffset>
                </wp:positionH>
                <wp:positionV relativeFrom="paragraph">
                  <wp:posOffset>238760</wp:posOffset>
                </wp:positionV>
                <wp:extent cx="6410325" cy="1295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E864265" w14:textId="77777777" w:rsidR="00383ACF" w:rsidRPr="00C31328" w:rsidRDefault="00E92383" w:rsidP="00E92383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博客</w:t>
                            </w:r>
                            <w:r w:rsidR="008512C6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 w:rsidR="008512C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一款使用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ghost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搭建的</w:t>
                            </w:r>
                            <w:r w:rsidR="008512C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博客系统，</w:t>
                            </w:r>
                            <w:r w:rsidR="008512C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写作语法支持</w:t>
                            </w:r>
                            <w:r w:rsidR="008512C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Markdown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。</w:t>
                            </w:r>
                          </w:p>
                          <w:p w14:paraId="7FAE1FE3" w14:textId="120F85B1" w:rsidR="00C31328" w:rsidRPr="00681011" w:rsidRDefault="00681011" w:rsidP="00C31328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="Times New Roman" w:eastAsiaTheme="minorEastAsia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1328" w:rsidRPr="00681011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地址：</w:t>
                            </w:r>
                            <w:hyperlink r:id="rId10" w:history="1">
                              <w:r w:rsidR="00E44123" w:rsidRPr="00E44123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kern w:val="24"/>
                                  <w:sz w:val="28"/>
                                  <w:szCs w:val="28"/>
                                </w:rPr>
                                <w:t>http://zhichaoblog.com/</w:t>
                              </w:r>
                            </w:hyperlink>
                          </w:p>
                          <w:p w14:paraId="560A49C4" w14:textId="77777777" w:rsidR="00E92383" w:rsidRPr="00E92383" w:rsidRDefault="00E92383" w:rsidP="0019291A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网易云课堂主页</w:t>
                            </w:r>
                            <w:r w:rsidR="008512C6" w:rsidRPr="00E92383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使用原生的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，并自己封装了一个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utils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库。</w:t>
                            </w:r>
                          </w:p>
                          <w:p w14:paraId="63BCB93F" w14:textId="77777777" w:rsidR="00383ACF" w:rsidRPr="00E92383" w:rsidRDefault="008512C6" w:rsidP="00E92383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地址：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hyperlink r:id="rId11" w:history="1">
                              <w:r w:rsidR="00E92383" w:rsidRPr="00E92383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bCs/>
                                  <w:kern w:val="24"/>
                                </w:rPr>
                                <w:t>https://github.com/Inconsolable523/Neteasy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5800" id="文本框 8" o:spid="_x0000_s1033" type="#_x0000_t202" style="position:absolute;margin-left:-56pt;margin-top:18.8pt;width:504.75pt;height:10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" filled="f" stroked="f">
                <v:textbox>
                  <w:txbxContent>
                    <w:p w14:paraId="7E864265" w14:textId="77777777" w:rsidR="00383ACF" w:rsidRPr="00C31328" w:rsidRDefault="00E92383" w:rsidP="00E92383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博客</w:t>
                      </w:r>
                      <w:r w:rsidR="008512C6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 w:rsidR="008512C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一款使用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ghost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搭建的</w:t>
                      </w:r>
                      <w:r w:rsidR="008512C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博客系统，</w:t>
                      </w:r>
                      <w:r w:rsidR="008512C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写作语法支持</w:t>
                      </w:r>
                      <w:r w:rsidR="008512C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Markdown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。</w:t>
                      </w:r>
                    </w:p>
                    <w:p w14:paraId="7FAE1FE3" w14:textId="120F85B1" w:rsidR="00C31328" w:rsidRPr="00681011" w:rsidRDefault="00681011" w:rsidP="00C31328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="Times New Roman" w:eastAsiaTheme="minorEastAsia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C31328" w:rsidRPr="00681011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>地址：</w:t>
                      </w:r>
                      <w:hyperlink r:id="rId12" w:history="1">
                        <w:r w:rsidR="00E44123" w:rsidRPr="00E44123">
                          <w:rPr>
                            <w:rStyle w:val="aa"/>
                            <w:rFonts w:ascii="Times New Roman" w:eastAsia="微软雅黑" w:hAnsi="Times New Roman" w:cs="Times New Roman"/>
                            <w:kern w:val="24"/>
                            <w:sz w:val="28"/>
                            <w:szCs w:val="28"/>
                          </w:rPr>
                          <w:t>http://zhichaoblog.com/</w:t>
                        </w:r>
                      </w:hyperlink>
                    </w:p>
                    <w:p w14:paraId="560A49C4" w14:textId="77777777" w:rsidR="00E92383" w:rsidRPr="00E92383" w:rsidRDefault="00E92383" w:rsidP="0019291A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网易云课堂主页</w:t>
                      </w:r>
                      <w:r w:rsidR="008512C6" w:rsidRPr="00E92383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使用原生的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，并自己封装了一个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utils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库。</w:t>
                      </w:r>
                    </w:p>
                    <w:p w14:paraId="63BCB93F" w14:textId="77777777" w:rsidR="00383ACF" w:rsidRPr="00E92383" w:rsidRDefault="008512C6" w:rsidP="00E92383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地址：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hyperlink r:id="rId13" w:history="1">
                        <w:r w:rsidR="00E92383" w:rsidRPr="00E92383">
                          <w:rPr>
                            <w:rStyle w:val="aa"/>
                            <w:rFonts w:ascii="Times New Roman" w:eastAsia="微软雅黑" w:hAnsi="Times New Roman" w:cs="Times New Roman"/>
                            <w:bCs/>
                            <w:kern w:val="24"/>
                          </w:rPr>
                          <w:t>https://github.com/Inconsolable523/Neteasy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DBF6E90" w14:textId="77777777" w:rsidR="00383ACF" w:rsidRDefault="008512C6">
      <w:pPr>
        <w:tabs>
          <w:tab w:val="left" w:pos="928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B8F43A" wp14:editId="627E3E6B">
                <wp:simplePos x="0" y="0"/>
                <wp:positionH relativeFrom="column">
                  <wp:posOffset>-532765</wp:posOffset>
                </wp:positionH>
                <wp:positionV relativeFrom="paragraph">
                  <wp:posOffset>26035</wp:posOffset>
                </wp:positionV>
                <wp:extent cx="6445885" cy="0"/>
                <wp:effectExtent l="0" t="0" r="0" b="0"/>
                <wp:wrapNone/>
                <wp:docPr id="2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7" o:spid="_x0000_s1026" o:spt="32" type="#_x0000_t32" style="position:absolute;left:0pt;margin-left:-41.95pt;margin-top:2.05pt;height:0pt;width:507.55pt;z-index:251699200;mso-width-relative:page;mso-height-relative:page;" filled="f" stroked="t" coordsize="21600,21600" o:gfxdata="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Q4z8dcAAAAJAQAA&#10;DwAAAAAAAAABACAAAAAiAAAAZHJzL2Rvd25yZXYueG1sUEsBAhQAFAAAAAgAh07iQB2Z8gThAQAA&#10;mAMAAA4AAAAAAAAAAQAgAAAAJgEAAGRycy9lMm9Eb2MueG1sUEsFBgAAAAAGAAYAWQEAAHkFAAAA&#10;AA==&#10;">
                <v:fill on="f" focussize="0,0"/>
                <v:stroke weight="1.5pt" color="#943634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D778C" wp14:editId="0B500630">
                <wp:simplePos x="0" y="0"/>
                <wp:positionH relativeFrom="column">
                  <wp:posOffset>-546735</wp:posOffset>
                </wp:positionH>
                <wp:positionV relativeFrom="paragraph">
                  <wp:posOffset>-390525</wp:posOffset>
                </wp:positionV>
                <wp:extent cx="1726565" cy="447675"/>
                <wp:effectExtent l="0" t="0" r="0" b="0"/>
                <wp:wrapNone/>
                <wp:docPr id="2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CEE6981" w14:textId="77777777" w:rsidR="00383ACF" w:rsidRDefault="008512C6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开源项目和作品</w:t>
                            </w:r>
                          </w:p>
                          <w:p w14:paraId="11527CD7" w14:textId="77777777" w:rsidR="00E92383" w:rsidRDefault="00E92383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</w:p>
                          <w:p w14:paraId="248C0B11" w14:textId="77777777" w:rsidR="00E92383" w:rsidRDefault="00E9238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02D778C" id="文本框 24" o:spid="_x0000_s1034" type="#_x0000_t202" style="position:absolute;margin-left:-43.05pt;margin-top:-30.7pt;width:135.9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" filled="f" stroked="f">
                <v:textbox>
                  <w:txbxContent>
                    <w:p w14:paraId="6CEE6981" w14:textId="77777777" w:rsidR="00383ACF" w:rsidRDefault="008512C6">
                      <w:pP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开源项目和作品</w:t>
                      </w:r>
                    </w:p>
                    <w:p w14:paraId="11527CD7" w14:textId="77777777" w:rsidR="00E92383" w:rsidRDefault="00E92383">
                      <w:pP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</w:pPr>
                    </w:p>
                    <w:p w14:paraId="248C0B11" w14:textId="77777777" w:rsidR="00E92383" w:rsidRDefault="00E92383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0A0820" wp14:editId="53E67F4D">
                <wp:simplePos x="0" y="0"/>
                <wp:positionH relativeFrom="column">
                  <wp:posOffset>-876300</wp:posOffset>
                </wp:positionH>
                <wp:positionV relativeFrom="paragraph">
                  <wp:posOffset>-269240</wp:posOffset>
                </wp:positionV>
                <wp:extent cx="323850" cy="332740"/>
                <wp:effectExtent l="0" t="0" r="0" b="1016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832" y="10047"/>
                          <a:chExt cx="510" cy="524"/>
                        </a:xfrm>
                      </wpg:grpSpPr>
                      <wps:wsp>
                        <wps:cNvPr id="16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832" y="10047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2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93" y="10133"/>
                            <a:ext cx="401" cy="326"/>
                          </a:xfrm>
                          <a:custGeom>
                            <a:avLst/>
                            <a:gdLst>
                              <a:gd name="T0" fmla="*/ 0 w 163"/>
                              <a:gd name="T1" fmla="*/ 39789 h 133"/>
                              <a:gd name="T2" fmla="*/ 51338 w 163"/>
                              <a:gd name="T3" fmla="*/ 3789 h 133"/>
                              <a:gd name="T4" fmla="*/ 140704 w 163"/>
                              <a:gd name="T5" fmla="*/ 20842 h 133"/>
                              <a:gd name="T6" fmla="*/ 155916 w 163"/>
                              <a:gd name="T7" fmla="*/ 28421 h 133"/>
                              <a:gd name="T8" fmla="*/ 241479 w 163"/>
                              <a:gd name="T9" fmla="*/ 1895 h 133"/>
                              <a:gd name="T10" fmla="*/ 306127 w 163"/>
                              <a:gd name="T11" fmla="*/ 32211 h 133"/>
                              <a:gd name="T12" fmla="*/ 309930 w 163"/>
                              <a:gd name="T13" fmla="*/ 216000 h 133"/>
                              <a:gd name="T14" fmla="*/ 289014 w 163"/>
                              <a:gd name="T15" fmla="*/ 238737 h 133"/>
                              <a:gd name="T16" fmla="*/ 279507 w 163"/>
                              <a:gd name="T17" fmla="*/ 244421 h 133"/>
                              <a:gd name="T18" fmla="*/ 214859 w 163"/>
                              <a:gd name="T19" fmla="*/ 233053 h 133"/>
                              <a:gd name="T20" fmla="*/ 180634 w 163"/>
                              <a:gd name="T21" fmla="*/ 246316 h 133"/>
                              <a:gd name="T22" fmla="*/ 157817 w 163"/>
                              <a:gd name="T23" fmla="*/ 252000 h 133"/>
                              <a:gd name="T24" fmla="*/ 125493 w 163"/>
                              <a:gd name="T25" fmla="*/ 246316 h 133"/>
                              <a:gd name="T26" fmla="*/ 104578 w 163"/>
                              <a:gd name="T27" fmla="*/ 234947 h 133"/>
                              <a:gd name="T28" fmla="*/ 30423 w 163"/>
                              <a:gd name="T29" fmla="*/ 244421 h 133"/>
                              <a:gd name="T30" fmla="*/ 19014 w 163"/>
                              <a:gd name="T31" fmla="*/ 240632 h 133"/>
                              <a:gd name="T32" fmla="*/ 0 w 163"/>
                              <a:gd name="T33" fmla="*/ 217895 h 133"/>
                              <a:gd name="T34" fmla="*/ 0 w 163"/>
                              <a:gd name="T35" fmla="*/ 126947 h 133"/>
                              <a:gd name="T36" fmla="*/ 17113 w 163"/>
                              <a:gd name="T37" fmla="*/ 202737 h 133"/>
                              <a:gd name="T38" fmla="*/ 115986 w 163"/>
                              <a:gd name="T39" fmla="*/ 187579 h 133"/>
                              <a:gd name="T40" fmla="*/ 146409 w 163"/>
                              <a:gd name="T41" fmla="*/ 197053 h 133"/>
                              <a:gd name="T42" fmla="*/ 146409 w 163"/>
                              <a:gd name="T43" fmla="*/ 49263 h 133"/>
                              <a:gd name="T44" fmla="*/ 140704 w 163"/>
                              <a:gd name="T45" fmla="*/ 37895 h 133"/>
                              <a:gd name="T46" fmla="*/ 55141 w 163"/>
                              <a:gd name="T47" fmla="*/ 18947 h 133"/>
                              <a:gd name="T48" fmla="*/ 15211 w 163"/>
                              <a:gd name="T49" fmla="*/ 43579 h 133"/>
                              <a:gd name="T50" fmla="*/ 15211 w 163"/>
                              <a:gd name="T51" fmla="*/ 202737 h 133"/>
                              <a:gd name="T52" fmla="*/ 294719 w 163"/>
                              <a:gd name="T53" fmla="*/ 198947 h 133"/>
                              <a:gd name="T54" fmla="*/ 290916 w 163"/>
                              <a:gd name="T55" fmla="*/ 39789 h 133"/>
                              <a:gd name="T56" fmla="*/ 201550 w 163"/>
                              <a:gd name="T57" fmla="*/ 20842 h 133"/>
                              <a:gd name="T58" fmla="*/ 161620 w 163"/>
                              <a:gd name="T59" fmla="*/ 43579 h 133"/>
                              <a:gd name="T60" fmla="*/ 161620 w 163"/>
                              <a:gd name="T61" fmla="*/ 197053 h 133"/>
                              <a:gd name="T62" fmla="*/ 178733 w 163"/>
                              <a:gd name="T63" fmla="*/ 189474 h 133"/>
                              <a:gd name="T64" fmla="*/ 273803 w 163"/>
                              <a:gd name="T65" fmla="*/ 195158 h 133"/>
                              <a:gd name="T66" fmla="*/ 19014 w 163"/>
                              <a:gd name="T67" fmla="*/ 216000 h 133"/>
                              <a:gd name="T68" fmla="*/ 30423 w 163"/>
                              <a:gd name="T69" fmla="*/ 227368 h 133"/>
                              <a:gd name="T70" fmla="*/ 117887 w 163"/>
                              <a:gd name="T71" fmla="*/ 221684 h 133"/>
                              <a:gd name="T72" fmla="*/ 140704 w 163"/>
                              <a:gd name="T73" fmla="*/ 236842 h 133"/>
                              <a:gd name="T74" fmla="*/ 169226 w 163"/>
                              <a:gd name="T75" fmla="*/ 234947 h 133"/>
                              <a:gd name="T76" fmla="*/ 193944 w 163"/>
                              <a:gd name="T77" fmla="*/ 219789 h 133"/>
                              <a:gd name="T78" fmla="*/ 273803 w 163"/>
                              <a:gd name="T79" fmla="*/ 227368 h 133"/>
                              <a:gd name="T80" fmla="*/ 289014 w 163"/>
                              <a:gd name="T81" fmla="*/ 216000 h 133"/>
                              <a:gd name="T82" fmla="*/ 218662 w 163"/>
                              <a:gd name="T83" fmla="*/ 200842 h 133"/>
                              <a:gd name="T84" fmla="*/ 159719 w 163"/>
                              <a:gd name="T85" fmla="*/ 217895 h 133"/>
                              <a:gd name="T86" fmla="*/ 144507 w 163"/>
                              <a:gd name="T87" fmla="*/ 214105 h 133"/>
                              <a:gd name="T88" fmla="*/ 76056 w 163"/>
                              <a:gd name="T89" fmla="*/ 202737 h 133"/>
                              <a:gd name="T90" fmla="*/ 19014 w 163"/>
                              <a:gd name="T91" fmla="*/ 216000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69pt;margin-top:-21.2pt;height:26.2pt;width:25.5pt;z-index:251682816;mso-width-relative:page;mso-height-relative:page;" coordorigin="4832,10047" coordsize="510,524" o:gfxdata="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AAAAAGRycy9QSwECFAAUAAAACACHTuJAlKGa&#10;6NoAAAAKAQAADwAAAAAAAAABACAAAAAiAAAAZHJzL2Rvd25yZXYueG1sUEsBAhQAFAAAAAgAh07i&#10;QN9ZydxfDgAAVkcAAA4AAAAAAAAAAQAgAAAAKQEAAGRycy9lMm9Eb2MueG1sUEsFBgAAAAAGAAYA&#10;WQEAAPoRAAAAAA==&#10;">
                <o:lock v:ext="edit" aspectratio="f"/>
                <v:shape id="任意多边形 35" o:spid="_x0000_s1026" o:spt="3" type="#_x0000_t3" style="position:absolute;left:4832;top:10047;height:524;width:510;" fillcolor="#943634" filled="t" stroked="f" coordsize="21600,21600" o:gfxdata="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cQvjO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4893;top:10133;height:326;width:401;" fillcolor="#FFFFFF [3212]" filled="t" stroked="f" coordsize="163,133" o:gfxdata="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zRw6vQAA&#10;ANs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97527;126297,9287;346149,51086;383572,69663;594067,4644;753109,78953;762465,529443;711009,585174;687621,599107;528579,571242;444381,603752;388249,617684;308728,603752;257274,575885;74844,599107;46776,589819;0,534088;0,311163;42100,496934;285339,459780;360184,483002;360184,120749;346149,92885;135653,46441;37420,106817;37420,496934;725044,487644;715689,97527;495837,51086;397605,106817;397605,483002;439705,464424;673588,478357;46776,529443;74844,557308;290016,543375;346149,580530;416316,575885;477126,538730;673588,557308;711009,529443;537935,492289;392928,534088;355504,524798;187107,496934;46776,529443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54014EF2" w14:textId="77777777" w:rsidR="00383ACF" w:rsidRDefault="00383ACF">
      <w:pPr>
        <w:tabs>
          <w:tab w:val="left" w:pos="928"/>
        </w:tabs>
        <w:jc w:val="left"/>
      </w:pPr>
    </w:p>
    <w:p w14:paraId="513E8270" w14:textId="77777777" w:rsidR="00383ACF" w:rsidRDefault="00383ACF">
      <w:pPr>
        <w:tabs>
          <w:tab w:val="left" w:pos="928"/>
        </w:tabs>
        <w:jc w:val="left"/>
      </w:pPr>
    </w:p>
    <w:p w14:paraId="661EEB6F" w14:textId="77777777" w:rsidR="00383ACF" w:rsidRDefault="00383ACF">
      <w:pPr>
        <w:tabs>
          <w:tab w:val="left" w:pos="928"/>
        </w:tabs>
        <w:jc w:val="left"/>
      </w:pPr>
    </w:p>
    <w:p w14:paraId="4B3AFEFB" w14:textId="77777777" w:rsidR="00383ACF" w:rsidRDefault="00383ACF">
      <w:pPr>
        <w:rPr>
          <w:rFonts w:hint="eastAsia"/>
        </w:rPr>
      </w:pPr>
    </w:p>
    <w:p w14:paraId="3154AE1D" w14:textId="77777777" w:rsidR="00383ACF" w:rsidRDefault="0068101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D9EC5" wp14:editId="1470EEC5">
                <wp:simplePos x="0" y="0"/>
                <wp:positionH relativeFrom="column">
                  <wp:posOffset>-520065</wp:posOffset>
                </wp:positionH>
                <wp:positionV relativeFrom="paragraph">
                  <wp:posOffset>246380</wp:posOffset>
                </wp:positionV>
                <wp:extent cx="1137285" cy="58928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E317D6E" w14:textId="77777777" w:rsidR="00383ACF" w:rsidRDefault="008512C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9EC5" id="_x0000_s1035" type="#_x0000_t202" style="position:absolute;left:0;text-align:left;margin-left:-40.95pt;margin-top:19.4pt;width:89.55pt;height:4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" filled="f" stroked="f">
                <v:textbox>
                  <w:txbxContent>
                    <w:p w14:paraId="7E317D6E" w14:textId="77777777" w:rsidR="00383ACF" w:rsidRDefault="008512C6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18A85A97" w14:textId="77777777" w:rsidR="00383ACF" w:rsidRDefault="00681011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4323D9" wp14:editId="7FC324F4">
                <wp:simplePos x="0" y="0"/>
                <wp:positionH relativeFrom="column">
                  <wp:posOffset>-869315</wp:posOffset>
                </wp:positionH>
                <wp:positionV relativeFrom="paragraph">
                  <wp:posOffset>144780</wp:posOffset>
                </wp:positionV>
                <wp:extent cx="323850" cy="332740"/>
                <wp:effectExtent l="0" t="0" r="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127" y="8133"/>
                          <a:chExt cx="510" cy="524"/>
                        </a:xfrm>
                      </wpg:grpSpPr>
                      <wps:wsp>
                        <wps:cNvPr id="13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127" y="8133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721" name="Freeform 4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02" y="8203"/>
                            <a:ext cx="375" cy="352"/>
                          </a:xfrm>
                          <a:custGeom>
                            <a:avLst/>
                            <a:gdLst>
                              <a:gd name="T0" fmla="*/ 220 w 288"/>
                              <a:gd name="T1" fmla="*/ 173 h 270"/>
                              <a:gd name="T2" fmla="*/ 228 w 288"/>
                              <a:gd name="T3" fmla="*/ 214 h 270"/>
                              <a:gd name="T4" fmla="*/ 231 w 288"/>
                              <a:gd name="T5" fmla="*/ 230 h 270"/>
                              <a:gd name="T6" fmla="*/ 234 w 288"/>
                              <a:gd name="T7" fmla="*/ 244 h 270"/>
                              <a:gd name="T8" fmla="*/ 236 w 288"/>
                              <a:gd name="T9" fmla="*/ 254 h 270"/>
                              <a:gd name="T10" fmla="*/ 237 w 288"/>
                              <a:gd name="T11" fmla="*/ 260 h 270"/>
                              <a:gd name="T12" fmla="*/ 235 w 288"/>
                              <a:gd name="T13" fmla="*/ 268 h 270"/>
                              <a:gd name="T14" fmla="*/ 227 w 288"/>
                              <a:gd name="T15" fmla="*/ 269 h 270"/>
                              <a:gd name="T16" fmla="*/ 223 w 288"/>
                              <a:gd name="T17" fmla="*/ 268 h 270"/>
                              <a:gd name="T18" fmla="*/ 219 w 288"/>
                              <a:gd name="T19" fmla="*/ 267 h 270"/>
                              <a:gd name="T20" fmla="*/ 144 w 288"/>
                              <a:gd name="T21" fmla="*/ 223 h 270"/>
                              <a:gd name="T22" fmla="*/ 107 w 288"/>
                              <a:gd name="T23" fmla="*/ 245 h 270"/>
                              <a:gd name="T24" fmla="*/ 93 w 288"/>
                              <a:gd name="T25" fmla="*/ 253 h 270"/>
                              <a:gd name="T26" fmla="*/ 80 w 288"/>
                              <a:gd name="T27" fmla="*/ 260 h 270"/>
                              <a:gd name="T28" fmla="*/ 70 w 288"/>
                              <a:gd name="T29" fmla="*/ 266 h 270"/>
                              <a:gd name="T30" fmla="*/ 65 w 288"/>
                              <a:gd name="T31" fmla="*/ 269 h 270"/>
                              <a:gd name="T32" fmla="*/ 59 w 288"/>
                              <a:gd name="T33" fmla="*/ 270 h 270"/>
                              <a:gd name="T34" fmla="*/ 53 w 288"/>
                              <a:gd name="T35" fmla="*/ 268 h 270"/>
                              <a:gd name="T36" fmla="*/ 50 w 288"/>
                              <a:gd name="T37" fmla="*/ 264 h 270"/>
                              <a:gd name="T38" fmla="*/ 49 w 288"/>
                              <a:gd name="T39" fmla="*/ 259 h 270"/>
                              <a:gd name="T40" fmla="*/ 51 w 288"/>
                              <a:gd name="T41" fmla="*/ 253 h 270"/>
                              <a:gd name="T42" fmla="*/ 53 w 288"/>
                              <a:gd name="T43" fmla="*/ 242 h 270"/>
                              <a:gd name="T44" fmla="*/ 56 w 288"/>
                              <a:gd name="T45" fmla="*/ 229 h 270"/>
                              <a:gd name="T46" fmla="*/ 60 w 288"/>
                              <a:gd name="T47" fmla="*/ 214 h 270"/>
                              <a:gd name="T48" fmla="*/ 70 w 288"/>
                              <a:gd name="T49" fmla="*/ 173 h 270"/>
                              <a:gd name="T50" fmla="*/ 40 w 288"/>
                              <a:gd name="T51" fmla="*/ 147 h 270"/>
                              <a:gd name="T52" fmla="*/ 28 w 288"/>
                              <a:gd name="T53" fmla="*/ 138 h 270"/>
                              <a:gd name="T54" fmla="*/ 18 w 288"/>
                              <a:gd name="T55" fmla="*/ 129 h 270"/>
                              <a:gd name="T56" fmla="*/ 11 w 288"/>
                              <a:gd name="T57" fmla="*/ 123 h 270"/>
                              <a:gd name="T58" fmla="*/ 8 w 288"/>
                              <a:gd name="T59" fmla="*/ 120 h 270"/>
                              <a:gd name="T60" fmla="*/ 2 w 288"/>
                              <a:gd name="T61" fmla="*/ 113 h 270"/>
                              <a:gd name="T62" fmla="*/ 0 w 288"/>
                              <a:gd name="T63" fmla="*/ 105 h 270"/>
                              <a:gd name="T64" fmla="*/ 3 w 288"/>
                              <a:gd name="T65" fmla="*/ 99 h 270"/>
                              <a:gd name="T66" fmla="*/ 9 w 288"/>
                              <a:gd name="T67" fmla="*/ 96 h 270"/>
                              <a:gd name="T68" fmla="*/ 98 w 288"/>
                              <a:gd name="T69" fmla="*/ 88 h 270"/>
                              <a:gd name="T70" fmla="*/ 131 w 288"/>
                              <a:gd name="T71" fmla="*/ 11 h 270"/>
                              <a:gd name="T72" fmla="*/ 135 w 288"/>
                              <a:gd name="T73" fmla="*/ 3 h 270"/>
                              <a:gd name="T74" fmla="*/ 144 w 288"/>
                              <a:gd name="T75" fmla="*/ 0 h 270"/>
                              <a:gd name="T76" fmla="*/ 149 w 288"/>
                              <a:gd name="T77" fmla="*/ 1 h 270"/>
                              <a:gd name="T78" fmla="*/ 153 w 288"/>
                              <a:gd name="T79" fmla="*/ 4 h 270"/>
                              <a:gd name="T80" fmla="*/ 155 w 288"/>
                              <a:gd name="T81" fmla="*/ 8 h 270"/>
                              <a:gd name="T82" fmla="*/ 157 w 288"/>
                              <a:gd name="T83" fmla="*/ 11 h 270"/>
                              <a:gd name="T84" fmla="*/ 189 w 288"/>
                              <a:gd name="T85" fmla="*/ 87 h 270"/>
                              <a:gd name="T86" fmla="*/ 277 w 288"/>
                              <a:gd name="T87" fmla="*/ 96 h 270"/>
                              <a:gd name="T88" fmla="*/ 285 w 288"/>
                              <a:gd name="T89" fmla="*/ 99 h 270"/>
                              <a:gd name="T90" fmla="*/ 288 w 288"/>
                              <a:gd name="T91" fmla="*/ 105 h 270"/>
                              <a:gd name="T92" fmla="*/ 285 w 288"/>
                              <a:gd name="T93" fmla="*/ 112 h 270"/>
                              <a:gd name="T94" fmla="*/ 279 w 288"/>
                              <a:gd name="T95" fmla="*/ 120 h 270"/>
                              <a:gd name="T96" fmla="*/ 220 w 288"/>
                              <a:gd name="T97" fmla="*/ 173 h 270"/>
                              <a:gd name="T98" fmla="*/ 220 w 288"/>
                              <a:gd name="T99" fmla="*/ 173 h 270"/>
                              <a:gd name="T100" fmla="*/ 220 w 288"/>
                              <a:gd name="T101" fmla="*/ 173 h 27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288"/>
                              <a:gd name="T154" fmla="*/ 0 h 270"/>
                              <a:gd name="T155" fmla="*/ 288 w 288"/>
                              <a:gd name="T156" fmla="*/ 270 h 270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288" h="270">
                                <a:moveTo>
                                  <a:pt x="220" y="173"/>
                                </a:moveTo>
                                <a:cubicBezTo>
                                  <a:pt x="223" y="188"/>
                                  <a:pt x="226" y="202"/>
                                  <a:pt x="228" y="214"/>
                                </a:cubicBezTo>
                                <a:cubicBezTo>
                                  <a:pt x="229" y="219"/>
                                  <a:pt x="230" y="224"/>
                                  <a:pt x="231" y="230"/>
                                </a:cubicBezTo>
                                <a:cubicBezTo>
                                  <a:pt x="232" y="235"/>
                                  <a:pt x="233" y="239"/>
                                  <a:pt x="234" y="244"/>
                                </a:cubicBezTo>
                                <a:cubicBezTo>
                                  <a:pt x="235" y="248"/>
                                  <a:pt x="236" y="251"/>
                                  <a:pt x="236" y="254"/>
                                </a:cubicBezTo>
                                <a:cubicBezTo>
                                  <a:pt x="237" y="257"/>
                                  <a:pt x="237" y="259"/>
                                  <a:pt x="237" y="260"/>
                                </a:cubicBezTo>
                                <a:cubicBezTo>
                                  <a:pt x="238" y="264"/>
                                  <a:pt x="237" y="266"/>
                                  <a:pt x="235" y="268"/>
                                </a:cubicBezTo>
                                <a:cubicBezTo>
                                  <a:pt x="233" y="269"/>
                                  <a:pt x="230" y="269"/>
                                  <a:pt x="227" y="269"/>
                                </a:cubicBezTo>
                                <a:cubicBezTo>
                                  <a:pt x="226" y="269"/>
                                  <a:pt x="225" y="269"/>
                                  <a:pt x="223" y="268"/>
                                </a:cubicBezTo>
                                <a:cubicBezTo>
                                  <a:pt x="221" y="268"/>
                                  <a:pt x="220" y="267"/>
                                  <a:pt x="219" y="267"/>
                                </a:cubicBezTo>
                                <a:cubicBezTo>
                                  <a:pt x="144" y="223"/>
                                  <a:pt x="144" y="223"/>
                                  <a:pt x="144" y="223"/>
                                </a:cubicBezTo>
                                <a:cubicBezTo>
                                  <a:pt x="130" y="231"/>
                                  <a:pt x="118" y="238"/>
                                  <a:pt x="107" y="245"/>
                                </a:cubicBezTo>
                                <a:cubicBezTo>
                                  <a:pt x="102" y="247"/>
                                  <a:pt x="98" y="250"/>
                                  <a:pt x="93" y="253"/>
                                </a:cubicBezTo>
                                <a:cubicBezTo>
                                  <a:pt x="88" y="255"/>
                                  <a:pt x="84" y="258"/>
                                  <a:pt x="80" y="260"/>
                                </a:cubicBezTo>
                                <a:cubicBezTo>
                                  <a:pt x="76" y="263"/>
                                  <a:pt x="73" y="264"/>
                                  <a:pt x="70" y="266"/>
                                </a:cubicBezTo>
                                <a:cubicBezTo>
                                  <a:pt x="67" y="268"/>
                                  <a:pt x="66" y="268"/>
                                  <a:pt x="65" y="269"/>
                                </a:cubicBezTo>
                                <a:cubicBezTo>
                                  <a:pt x="63" y="270"/>
                                  <a:pt x="61" y="270"/>
                                  <a:pt x="59" y="270"/>
                                </a:cubicBezTo>
                                <a:cubicBezTo>
                                  <a:pt x="57" y="270"/>
                                  <a:pt x="55" y="269"/>
                                  <a:pt x="53" y="268"/>
                                </a:cubicBezTo>
                                <a:cubicBezTo>
                                  <a:pt x="52" y="267"/>
                                  <a:pt x="50" y="265"/>
                                  <a:pt x="50" y="264"/>
                                </a:cubicBezTo>
                                <a:cubicBezTo>
                                  <a:pt x="49" y="262"/>
                                  <a:pt x="49" y="260"/>
                                  <a:pt x="49" y="259"/>
                                </a:cubicBezTo>
                                <a:cubicBezTo>
                                  <a:pt x="49" y="258"/>
                                  <a:pt x="50" y="256"/>
                                  <a:pt x="51" y="253"/>
                                </a:cubicBezTo>
                                <a:cubicBezTo>
                                  <a:pt x="51" y="250"/>
                                  <a:pt x="52" y="246"/>
                                  <a:pt x="53" y="242"/>
                                </a:cubicBezTo>
                                <a:cubicBezTo>
                                  <a:pt x="54" y="238"/>
                                  <a:pt x="55" y="234"/>
                                  <a:pt x="56" y="229"/>
                                </a:cubicBezTo>
                                <a:cubicBezTo>
                                  <a:pt x="58" y="224"/>
                                  <a:pt x="59" y="219"/>
                                  <a:pt x="60" y="214"/>
                                </a:cubicBezTo>
                                <a:cubicBezTo>
                                  <a:pt x="63" y="202"/>
                                  <a:pt x="66" y="188"/>
                                  <a:pt x="70" y="173"/>
                                </a:cubicBezTo>
                                <a:cubicBezTo>
                                  <a:pt x="59" y="164"/>
                                  <a:pt x="49" y="155"/>
                                  <a:pt x="40" y="147"/>
                                </a:cubicBezTo>
                                <a:cubicBezTo>
                                  <a:pt x="36" y="144"/>
                                  <a:pt x="32" y="141"/>
                                  <a:pt x="28" y="138"/>
                                </a:cubicBezTo>
                                <a:cubicBezTo>
                                  <a:pt x="25" y="135"/>
                                  <a:pt x="21" y="132"/>
                                  <a:pt x="18" y="129"/>
                                </a:cubicBezTo>
                                <a:cubicBezTo>
                                  <a:pt x="15" y="127"/>
                                  <a:pt x="13" y="124"/>
                                  <a:pt x="11" y="123"/>
                                </a:cubicBezTo>
                                <a:cubicBezTo>
                                  <a:pt x="9" y="121"/>
                                  <a:pt x="8" y="120"/>
                                  <a:pt x="8" y="120"/>
                                </a:cubicBezTo>
                                <a:cubicBezTo>
                                  <a:pt x="6" y="118"/>
                                  <a:pt x="4" y="116"/>
                                  <a:pt x="2" y="113"/>
                                </a:cubicBezTo>
                                <a:cubicBezTo>
                                  <a:pt x="0" y="110"/>
                                  <a:pt x="0" y="108"/>
                                  <a:pt x="0" y="105"/>
                                </a:cubicBezTo>
                                <a:cubicBezTo>
                                  <a:pt x="0" y="103"/>
                                  <a:pt x="2" y="100"/>
                                  <a:pt x="3" y="99"/>
                                </a:cubicBezTo>
                                <a:cubicBezTo>
                                  <a:pt x="5" y="97"/>
                                  <a:pt x="7" y="96"/>
                                  <a:pt x="9" y="96"/>
                                </a:cubicBezTo>
                                <a:cubicBezTo>
                                  <a:pt x="98" y="88"/>
                                  <a:pt x="98" y="88"/>
                                  <a:pt x="98" y="88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2" y="8"/>
                                  <a:pt x="133" y="5"/>
                                  <a:pt x="135" y="3"/>
                                </a:cubicBezTo>
                                <a:cubicBezTo>
                                  <a:pt x="137" y="1"/>
                                  <a:pt x="140" y="0"/>
                                  <a:pt x="144" y="0"/>
                                </a:cubicBezTo>
                                <a:cubicBezTo>
                                  <a:pt x="146" y="0"/>
                                  <a:pt x="148" y="0"/>
                                  <a:pt x="149" y="1"/>
                                </a:cubicBezTo>
                                <a:cubicBezTo>
                                  <a:pt x="150" y="2"/>
                                  <a:pt x="152" y="3"/>
                                  <a:pt x="153" y="4"/>
                                </a:cubicBezTo>
                                <a:cubicBezTo>
                                  <a:pt x="154" y="5"/>
                                  <a:pt x="154" y="7"/>
                                  <a:pt x="155" y="8"/>
                                </a:cubicBezTo>
                                <a:cubicBezTo>
                                  <a:pt x="156" y="9"/>
                                  <a:pt x="156" y="10"/>
                                  <a:pt x="157" y="11"/>
                                </a:cubicBezTo>
                                <a:cubicBezTo>
                                  <a:pt x="189" y="87"/>
                                  <a:pt x="189" y="87"/>
                                  <a:pt x="189" y="87"/>
                                </a:cubicBezTo>
                                <a:cubicBezTo>
                                  <a:pt x="277" y="96"/>
                                  <a:pt x="277" y="96"/>
                                  <a:pt x="277" y="96"/>
                                </a:cubicBezTo>
                                <a:cubicBezTo>
                                  <a:pt x="281" y="97"/>
                                  <a:pt x="284" y="98"/>
                                  <a:pt x="285" y="99"/>
                                </a:cubicBezTo>
                                <a:cubicBezTo>
                                  <a:pt x="287" y="101"/>
                                  <a:pt x="288" y="103"/>
                                  <a:pt x="288" y="105"/>
                                </a:cubicBezTo>
                                <a:cubicBezTo>
                                  <a:pt x="288" y="108"/>
                                  <a:pt x="287" y="110"/>
                                  <a:pt x="285" y="112"/>
                                </a:cubicBezTo>
                                <a:cubicBezTo>
                                  <a:pt x="284" y="114"/>
                                  <a:pt x="281" y="117"/>
                                  <a:pt x="279" y="120"/>
                                </a:cubicBezTo>
                                <a:lnTo>
                                  <a:pt x="220" y="173"/>
                                </a:lnTo>
                                <a:close/>
                                <a:moveTo>
                                  <a:pt x="220" y="173"/>
                                </a:moveTo>
                                <a:cubicBezTo>
                                  <a:pt x="220" y="173"/>
                                  <a:pt x="220" y="173"/>
                                  <a:pt x="220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1E144" id="组合 11" o:spid="_x0000_s1026" style="position:absolute;left:0;text-align:left;margin-left:-68.45pt;margin-top:11.4pt;width:25.5pt;height:26.2pt;z-index:251662336" coordorigin="4127,8133" coordsize="510,5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">
                <v:oval id="任意多边形 35" o:spid="_x0000_s1027" style="position:absolute;left:4127;top:8133;width:510;height: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/yLwwAA&#10;ANsAAAAPAAAAZHJzL2Rvd25yZXYueG1sRE9La8JAEL4X/A/LCL1I3TQVkegaSrWgRQ+mpecxO3nY&#10;7GzIbjX+e7cg9DYf33MWaW8acabO1ZYVPI8jEMS51TWXCr4+359mIJxH1thYJgVXcpAuBw8LTLS9&#10;8IHOmS9FCGGXoILK+zaR0uUVGXRj2xIHrrCdQR9gV0rd4SWEm0bGUTSVBmsODRW29FZR/pP9GgWr&#10;CX5E62J7uo6OtDsWm++9ncRKPQ771zkIT73/F9/dGx3mv8DfL+EA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X/yLwwAAANsAAAAPAAAAAAAAAAAAAAAAAJcCAABkcnMvZG93&#10;bnJldi54bWxQSwUGAAAAAAQABAD1AAAAhwMAAAAA&#10;" fillcolor="#943634" stroked="f">
                  <v:path arrowok="t"/>
                  <o:lock v:ext="edit" aspectratio="t" verticies="t"/>
                </v:oval>
                <v:shape id="Freeform 441" o:spid="_x0000_s1028" style="position:absolute;left:4202;top:8203;width:375;height:352;visibility:visible;mso-wrap-style:square;v-text-anchor:top" coordsize="288,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L3o+xAAA&#10;ANwAAAAPAAAAZHJzL2Rvd25yZXYueG1sRI9Ba8JAFITvhf6H5Qm9lLpJkDZEV0mFQq+mgtdH9plE&#10;s2+T7Kqpv94VBI/DzHzDLFajacWZBtdYVhBPIxDEpdUNVwq2fz8fKQjnkTW2lknBPzlYLV9fFphp&#10;e+ENnQtfiQBhl6GC2vsuk9KVNRl0U9sRB29vB4M+yKGSesBLgJtWJlH0KQ02HBZq7GhdU3ksTkZB&#10;UTZ4uPa7Yz5rv9/zZNanMfZKvU3GfA7C0+if4Uf7Vyv4SmK4nwlH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96PsQAAADcAAAADwAAAAAAAAAAAAAAAACXAgAAZHJzL2Rv&#10;d25yZXYueG1sUEsFBgAAAAAEAAQA9QAAAIgDAAAAAA==&#10;" path="m220,173c223,188,226,202,228,214,229,219,230,224,231,230,232,235,233,239,234,244,235,248,236,251,236,254,237,257,237,259,237,260,238,264,237,266,235,268,233,269,230,269,227,269,226,269,225,269,223,268,221,268,220,267,219,267,144,223,144,223,144,223,130,231,118,238,107,245,102,247,98,250,93,253,88,255,84,258,80,260,76,263,73,264,70,266,67,268,66,268,65,269,63,270,61,270,59,270,57,270,55,269,53,268,52,267,50,265,50,264,49,262,49,260,49,259,49,258,50,256,51,253,51,250,52,246,53,242,54,238,55,234,56,229,58,224,59,219,60,214,63,202,66,188,70,173,59,164,49,155,40,147,36,144,32,141,28,138,25,135,21,132,18,129,15,127,13,124,11,123,9,121,8,120,8,120,6,118,4,116,2,113,,110,,108,,105,,103,2,100,3,99,5,97,7,96,9,96,98,88,98,88,98,88,131,11,131,11,131,11,132,8,133,5,135,3,137,1,140,,144,,146,,148,,149,1,150,2,152,3,153,4,154,5,154,7,155,8,156,9,156,10,157,11,189,87,189,87,189,87,277,96,277,96,277,96,281,97,284,98,285,99,287,101,288,103,288,105,288,108,287,110,285,112,284,114,281,117,279,120l220,173xm220,173c220,173,220,173,220,173e" fillcolor="white [3212]" stroked="f">
                  <v:path arrowok="t" o:connecttype="custom" o:connectlocs="286,226;297,279;301,300;305,318;307,331;309,339;306,349;296,351;290,349;285,348;188,291;139,319;121,330;104,339;91,347;85,351;77,352;69,349;65,344;64,338;66,330;69,315;73,299;78,279;91,226;52,192;36,180;23,168;14,160;10,156;3,147;0,137;4,129;12,125;128,115;171,14;176,4;188,0;194,1;199,5;202,10;204,14;246,113;361,125;371,129;375,137;371,146;363,156;286,226;286,226;286,226" o:connectangles="0,0,0,0,0,0,0,0,0,0,0,0,0,0,0,0,0,0,0,0,0,0,0,0,0,0,0,0,0,0,0,0,0,0,0,0,0,0,0,0,0,0,0,0,0,0,0,0,0,0,0" textboxrect="0,0,288,270"/>
                  <o:lock v:ext="edit" aspectratio="t" verticies="t"/>
                </v:shape>
              </v:group>
            </w:pict>
          </mc:Fallback>
        </mc:AlternateContent>
      </w:r>
    </w:p>
    <w:p w14:paraId="0DA81459" w14:textId="77777777" w:rsidR="00383ACF" w:rsidRDefault="006810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4BB0A" wp14:editId="74B8312B">
                <wp:simplePos x="0" y="0"/>
                <wp:positionH relativeFrom="column">
                  <wp:posOffset>-515620</wp:posOffset>
                </wp:positionH>
                <wp:positionV relativeFrom="paragraph">
                  <wp:posOffset>248920</wp:posOffset>
                </wp:positionV>
                <wp:extent cx="2990215" cy="6985"/>
                <wp:effectExtent l="0" t="0" r="0" b="0"/>
                <wp:wrapNone/>
                <wp:docPr id="22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1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BEC6" id="自选图形 32" o:spid="_x0000_s1026" type="#_x0000_t32" style="position:absolute;left:0;text-align:left;margin-left:-40.6pt;margin-top:19.6pt;width:235.45pt;height: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" strokecolor="#943634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E55CE" wp14:editId="310E703E">
                <wp:simplePos x="0" y="0"/>
                <wp:positionH relativeFrom="column">
                  <wp:posOffset>-749300</wp:posOffset>
                </wp:positionH>
                <wp:positionV relativeFrom="paragraph">
                  <wp:posOffset>246380</wp:posOffset>
                </wp:positionV>
                <wp:extent cx="3653790" cy="1783080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783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0E3899F" w14:textId="77777777" w:rsidR="00E92383" w:rsidRPr="00E92383" w:rsidRDefault="00E92383" w:rsidP="00E92383">
                            <w:pPr>
                              <w:pStyle w:val="ac"/>
                              <w:widowControl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92383"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  <w:t>自学能力强，工作认真，有强烈的好奇心</w:t>
                            </w:r>
                          </w:p>
                          <w:p w14:paraId="54236DF4" w14:textId="77777777" w:rsidR="00C31328" w:rsidRPr="00C31328" w:rsidRDefault="00C31328" w:rsidP="00C31328">
                            <w:pPr>
                              <w:pStyle w:val="ac"/>
                              <w:widowControl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微软雅黑" w:eastAsia="微软雅黑" w:hAnsi="微软雅黑" w:cs="宋体" w:hint="eastAsia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31328">
                              <w:rPr>
                                <w:rFonts w:ascii="微软雅黑" w:eastAsia="微软雅黑" w:hAnsi="微软雅黑" w:cs="宋体"/>
                                <w:kern w:val="24"/>
                                <w:sz w:val="24"/>
                                <w:szCs w:val="24"/>
                              </w:rPr>
                              <w:t>良好的语言沟通能力，能够积极主动地交流以便高效的解决问题</w:t>
                            </w:r>
                          </w:p>
                          <w:p w14:paraId="6E3E17A2" w14:textId="77777777" w:rsidR="00383ACF" w:rsidRDefault="008512C6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napToGrid w:val="0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31328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性格外向开</w:t>
                            </w:r>
                            <w:r w:rsidR="00C31328">
                              <w:rPr>
                                <w:rFonts w:ascii="微软雅黑" w:eastAsia="微软雅黑" w:hAnsi="微软雅黑" w:hint="eastAsia"/>
                              </w:rPr>
                              <w:t>朗，注重团队合作，最重要的一点很喜欢前端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14:paraId="5F1D9491" w14:textId="77777777" w:rsidR="00383ACF" w:rsidRDefault="00383AC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55CE" id="_x0000_s1036" style="position:absolute;left:0;text-align:left;margin-left:-59pt;margin-top:19.4pt;width:287.7pt;height:14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" filled="f" stroked="f" strokeweight="2pt">
                <v:textbox>
                  <w:txbxContent>
                    <w:p w14:paraId="20E3899F" w14:textId="77777777" w:rsidR="00E92383" w:rsidRPr="00E92383" w:rsidRDefault="00E92383" w:rsidP="00E92383">
                      <w:pPr>
                        <w:pStyle w:val="ac"/>
                        <w:widowControl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</w:pPr>
                      <w:r w:rsidRPr="00E92383"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  <w:t>自学能力强，工作认真，有强烈的好奇心</w:t>
                      </w:r>
                    </w:p>
                    <w:p w14:paraId="54236DF4" w14:textId="77777777" w:rsidR="00C31328" w:rsidRPr="00C31328" w:rsidRDefault="00C31328" w:rsidP="00C31328">
                      <w:pPr>
                        <w:pStyle w:val="ac"/>
                        <w:widowControl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微软雅黑" w:eastAsia="微软雅黑" w:hAnsi="微软雅黑" w:cs="宋体" w:hint="eastAsia"/>
                          <w:kern w:val="24"/>
                          <w:sz w:val="24"/>
                          <w:szCs w:val="24"/>
                        </w:rPr>
                      </w:pPr>
                      <w:r w:rsidRPr="00C31328">
                        <w:rPr>
                          <w:rFonts w:ascii="微软雅黑" w:eastAsia="微软雅黑" w:hAnsi="微软雅黑" w:cs="宋体"/>
                          <w:kern w:val="24"/>
                          <w:sz w:val="24"/>
                          <w:szCs w:val="24"/>
                        </w:rPr>
                        <w:t>良好的语言沟通能力，能够积极主动地交流以便高效的解决问题</w:t>
                      </w:r>
                    </w:p>
                    <w:p w14:paraId="6E3E17A2" w14:textId="77777777" w:rsidR="00383ACF" w:rsidRDefault="008512C6">
                      <w:pPr>
                        <w:pStyle w:val="1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napToGrid w:val="0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31328">
                        <w:rPr>
                          <w:rFonts w:ascii="微软雅黑" w:eastAsia="微软雅黑" w:hAnsi="微软雅黑" w:hint="eastAsia"/>
                          <w:kern w:val="24"/>
                        </w:rPr>
                        <w:t>性格外向开</w:t>
                      </w:r>
                      <w:r w:rsidR="00C31328">
                        <w:rPr>
                          <w:rFonts w:ascii="微软雅黑" w:eastAsia="微软雅黑" w:hAnsi="微软雅黑" w:hint="eastAsia"/>
                        </w:rPr>
                        <w:t>朗，注重团队合作，最重要的一点很喜欢前端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14:paraId="5F1D9491" w14:textId="77777777" w:rsidR="00383ACF" w:rsidRDefault="00383AC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21445F" w14:textId="77777777" w:rsidR="00383ACF" w:rsidRDefault="00383ACF"/>
    <w:p w14:paraId="0B48A02B" w14:textId="77777777" w:rsidR="00383ACF" w:rsidRDefault="00383ACF"/>
    <w:p w14:paraId="7C35592D" w14:textId="77777777" w:rsidR="00383ACF" w:rsidRDefault="00383ACF"/>
    <w:p w14:paraId="25AAFF19" w14:textId="77777777" w:rsidR="00383ACF" w:rsidRDefault="00383ACF"/>
    <w:p w14:paraId="2C091D5A" w14:textId="77777777" w:rsidR="00383ACF" w:rsidRDefault="00383ACF"/>
    <w:p w14:paraId="74B7D32B" w14:textId="77777777" w:rsidR="00383ACF" w:rsidRDefault="00383ACF"/>
    <w:p w14:paraId="4B2D11C8" w14:textId="77777777" w:rsidR="00383ACF" w:rsidRDefault="00383ACF"/>
    <w:p w14:paraId="1B0FF48F" w14:textId="77777777" w:rsidR="00383ACF" w:rsidRDefault="00383ACF" w:rsidP="00E92383">
      <w:pPr>
        <w:tabs>
          <w:tab w:val="left" w:pos="640"/>
        </w:tabs>
        <w:rPr>
          <w:rFonts w:hint="eastAsia"/>
        </w:rPr>
      </w:pPr>
    </w:p>
    <w:p w14:paraId="4E25CFB1" w14:textId="77777777" w:rsidR="00383ACF" w:rsidRDefault="00383ACF"/>
    <w:p w14:paraId="1B9D868E" w14:textId="77777777" w:rsidR="00383ACF" w:rsidRDefault="00383ACF"/>
    <w:p w14:paraId="053FB37B" w14:textId="77777777" w:rsidR="00383ACF" w:rsidRDefault="00383ACF"/>
    <w:p w14:paraId="77D52A81" w14:textId="77777777" w:rsidR="00383ACF" w:rsidRDefault="00383ACF"/>
    <w:p w14:paraId="47CC993D" w14:textId="77777777" w:rsidR="00383ACF" w:rsidRDefault="00383ACF"/>
    <w:p w14:paraId="0F1F951A" w14:textId="77777777" w:rsidR="00383ACF" w:rsidRDefault="00383ACF"/>
    <w:p w14:paraId="49A7B50D" w14:textId="77777777" w:rsidR="00383ACF" w:rsidRDefault="00383ACF"/>
    <w:p w14:paraId="41D98CD0" w14:textId="77777777" w:rsidR="00383ACF" w:rsidRDefault="00383ACF"/>
    <w:p w14:paraId="51FBE047" w14:textId="77777777" w:rsidR="00383ACF" w:rsidRDefault="00383ACF"/>
    <w:p w14:paraId="46D7E008" w14:textId="77777777" w:rsidR="00383ACF" w:rsidRDefault="008512C6">
      <w:pPr>
        <w:tabs>
          <w:tab w:val="left" w:pos="1168"/>
        </w:tabs>
        <w:jc w:val="left"/>
      </w:pPr>
      <w:r>
        <w:rPr>
          <w:rFonts w:hint="eastAsia"/>
        </w:rPr>
        <w:tab/>
      </w:r>
    </w:p>
    <w:sectPr w:rsidR="0038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C6CA"/>
    <w:multiLevelType w:val="singleLevel"/>
    <w:tmpl w:val="5755C6C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55D96E"/>
    <w:multiLevelType w:val="singleLevel"/>
    <w:tmpl w:val="5755D96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2">
    <w:nsid w:val="57562BFF"/>
    <w:multiLevelType w:val="singleLevel"/>
    <w:tmpl w:val="57562BFF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3">
    <w:nsid w:val="57562E8E"/>
    <w:multiLevelType w:val="singleLevel"/>
    <w:tmpl w:val="57562E8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4">
    <w:nsid w:val="57562FAD"/>
    <w:multiLevelType w:val="singleLevel"/>
    <w:tmpl w:val="57562FAD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5">
    <w:nsid w:val="57563039"/>
    <w:multiLevelType w:val="multilevel"/>
    <w:tmpl w:val="57563039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563052"/>
    <w:multiLevelType w:val="multilevel"/>
    <w:tmpl w:val="57563052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75631D0"/>
    <w:multiLevelType w:val="singleLevel"/>
    <w:tmpl w:val="575631D0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26154F"/>
    <w:rsid w:val="0038060E"/>
    <w:rsid w:val="00383ACF"/>
    <w:rsid w:val="003C4547"/>
    <w:rsid w:val="004321CA"/>
    <w:rsid w:val="004F419E"/>
    <w:rsid w:val="0067019F"/>
    <w:rsid w:val="00681011"/>
    <w:rsid w:val="008512C6"/>
    <w:rsid w:val="00986DF0"/>
    <w:rsid w:val="00A578E2"/>
    <w:rsid w:val="00B80BD3"/>
    <w:rsid w:val="00B97B87"/>
    <w:rsid w:val="00C21F6B"/>
    <w:rsid w:val="00C31328"/>
    <w:rsid w:val="00CD0F18"/>
    <w:rsid w:val="00CD4AC7"/>
    <w:rsid w:val="00DA6BFE"/>
    <w:rsid w:val="00E44123"/>
    <w:rsid w:val="00E53557"/>
    <w:rsid w:val="00E92383"/>
    <w:rsid w:val="00F30EB3"/>
    <w:rsid w:val="00F47D08"/>
    <w:rsid w:val="00F85606"/>
    <w:rsid w:val="012E028A"/>
    <w:rsid w:val="01A06794"/>
    <w:rsid w:val="01A16F37"/>
    <w:rsid w:val="01F66144"/>
    <w:rsid w:val="02D44ECD"/>
    <w:rsid w:val="037B346F"/>
    <w:rsid w:val="0621357A"/>
    <w:rsid w:val="062950E3"/>
    <w:rsid w:val="06DA0D74"/>
    <w:rsid w:val="070D1C3E"/>
    <w:rsid w:val="07332D15"/>
    <w:rsid w:val="098969B4"/>
    <w:rsid w:val="0A514815"/>
    <w:rsid w:val="0A756E0E"/>
    <w:rsid w:val="0BFD5FCA"/>
    <w:rsid w:val="0E045665"/>
    <w:rsid w:val="0EC4319E"/>
    <w:rsid w:val="0F246C9D"/>
    <w:rsid w:val="0F4F0FCA"/>
    <w:rsid w:val="11A205E0"/>
    <w:rsid w:val="11FF27F2"/>
    <w:rsid w:val="125047D7"/>
    <w:rsid w:val="12DA1BD0"/>
    <w:rsid w:val="12FE0F9B"/>
    <w:rsid w:val="13CA6E4D"/>
    <w:rsid w:val="148724C9"/>
    <w:rsid w:val="14C23186"/>
    <w:rsid w:val="166F6F12"/>
    <w:rsid w:val="174C2535"/>
    <w:rsid w:val="18450DFF"/>
    <w:rsid w:val="199013A4"/>
    <w:rsid w:val="1B4E647C"/>
    <w:rsid w:val="1B8B0730"/>
    <w:rsid w:val="1BD629B3"/>
    <w:rsid w:val="1BEB204B"/>
    <w:rsid w:val="1C837A07"/>
    <w:rsid w:val="1C9F1EA6"/>
    <w:rsid w:val="1D4410B0"/>
    <w:rsid w:val="1DFA7287"/>
    <w:rsid w:val="1E1F4D0A"/>
    <w:rsid w:val="1E7C08D8"/>
    <w:rsid w:val="1F325F86"/>
    <w:rsid w:val="21BB6C80"/>
    <w:rsid w:val="22A87295"/>
    <w:rsid w:val="255D1374"/>
    <w:rsid w:val="25AA5405"/>
    <w:rsid w:val="265A5565"/>
    <w:rsid w:val="27B143B6"/>
    <w:rsid w:val="28646D65"/>
    <w:rsid w:val="28B47CC6"/>
    <w:rsid w:val="28E550BE"/>
    <w:rsid w:val="28ED2118"/>
    <w:rsid w:val="29121D62"/>
    <w:rsid w:val="293863BD"/>
    <w:rsid w:val="2A3F499F"/>
    <w:rsid w:val="2C280E1B"/>
    <w:rsid w:val="2C6F5286"/>
    <w:rsid w:val="2CDA106C"/>
    <w:rsid w:val="2F0102A1"/>
    <w:rsid w:val="2F662205"/>
    <w:rsid w:val="2F6E446A"/>
    <w:rsid w:val="30CB287E"/>
    <w:rsid w:val="317879D6"/>
    <w:rsid w:val="31B545E7"/>
    <w:rsid w:val="31E755EC"/>
    <w:rsid w:val="32F10AAE"/>
    <w:rsid w:val="331579B5"/>
    <w:rsid w:val="347A57DD"/>
    <w:rsid w:val="355E2FF1"/>
    <w:rsid w:val="35BF77C3"/>
    <w:rsid w:val="375C327D"/>
    <w:rsid w:val="37895893"/>
    <w:rsid w:val="378A4093"/>
    <w:rsid w:val="37A6662E"/>
    <w:rsid w:val="39081628"/>
    <w:rsid w:val="3A9F5171"/>
    <w:rsid w:val="3CE066CF"/>
    <w:rsid w:val="3D0A7C86"/>
    <w:rsid w:val="3DA10445"/>
    <w:rsid w:val="3E376187"/>
    <w:rsid w:val="3F1F0622"/>
    <w:rsid w:val="3FA57090"/>
    <w:rsid w:val="3FC40E30"/>
    <w:rsid w:val="402E0722"/>
    <w:rsid w:val="40E1251E"/>
    <w:rsid w:val="40F117DC"/>
    <w:rsid w:val="42091C90"/>
    <w:rsid w:val="42094773"/>
    <w:rsid w:val="42762560"/>
    <w:rsid w:val="441A3E52"/>
    <w:rsid w:val="443753B0"/>
    <w:rsid w:val="45083531"/>
    <w:rsid w:val="45123B0B"/>
    <w:rsid w:val="45F05913"/>
    <w:rsid w:val="46617379"/>
    <w:rsid w:val="46E93EA5"/>
    <w:rsid w:val="46FA20CB"/>
    <w:rsid w:val="472E5E6B"/>
    <w:rsid w:val="474A49AF"/>
    <w:rsid w:val="475046C6"/>
    <w:rsid w:val="47795C8C"/>
    <w:rsid w:val="47D9218D"/>
    <w:rsid w:val="49AD65AF"/>
    <w:rsid w:val="49B66CAC"/>
    <w:rsid w:val="4B08477A"/>
    <w:rsid w:val="4D9F31E0"/>
    <w:rsid w:val="4E8447A7"/>
    <w:rsid w:val="4FF93DEC"/>
    <w:rsid w:val="5012253D"/>
    <w:rsid w:val="51A962F5"/>
    <w:rsid w:val="51B24CEB"/>
    <w:rsid w:val="51C5702B"/>
    <w:rsid w:val="52D62ACC"/>
    <w:rsid w:val="558D7563"/>
    <w:rsid w:val="56871DBD"/>
    <w:rsid w:val="56926995"/>
    <w:rsid w:val="570A537D"/>
    <w:rsid w:val="579763BA"/>
    <w:rsid w:val="57BA5FF8"/>
    <w:rsid w:val="580355BA"/>
    <w:rsid w:val="58C20BFA"/>
    <w:rsid w:val="595C0364"/>
    <w:rsid w:val="5BF50EC3"/>
    <w:rsid w:val="5C2C7794"/>
    <w:rsid w:val="5D006FA3"/>
    <w:rsid w:val="5D8674BA"/>
    <w:rsid w:val="5DAA7A5C"/>
    <w:rsid w:val="5E557072"/>
    <w:rsid w:val="5EC53AE5"/>
    <w:rsid w:val="60620FAD"/>
    <w:rsid w:val="60666A90"/>
    <w:rsid w:val="61842E74"/>
    <w:rsid w:val="62C800F0"/>
    <w:rsid w:val="639F15ED"/>
    <w:rsid w:val="63BD265D"/>
    <w:rsid w:val="642C0B6F"/>
    <w:rsid w:val="644114D7"/>
    <w:rsid w:val="6442146F"/>
    <w:rsid w:val="64F9624E"/>
    <w:rsid w:val="66A317C7"/>
    <w:rsid w:val="67442DDC"/>
    <w:rsid w:val="69FA222E"/>
    <w:rsid w:val="6AC24D6B"/>
    <w:rsid w:val="6ACB409C"/>
    <w:rsid w:val="6AD95E70"/>
    <w:rsid w:val="6B0127F4"/>
    <w:rsid w:val="6B6D57EA"/>
    <w:rsid w:val="6BF4674D"/>
    <w:rsid w:val="6C3858F8"/>
    <w:rsid w:val="6C3918B9"/>
    <w:rsid w:val="6CB51EFE"/>
    <w:rsid w:val="6DDC6F6C"/>
    <w:rsid w:val="6E2C43E7"/>
    <w:rsid w:val="6ECB7B24"/>
    <w:rsid w:val="6F120AF0"/>
    <w:rsid w:val="6F9E1133"/>
    <w:rsid w:val="70592059"/>
    <w:rsid w:val="70B879AA"/>
    <w:rsid w:val="718C67DA"/>
    <w:rsid w:val="719148F0"/>
    <w:rsid w:val="71AF6A35"/>
    <w:rsid w:val="72BA09C3"/>
    <w:rsid w:val="73952B78"/>
    <w:rsid w:val="73EC425B"/>
    <w:rsid w:val="741661E7"/>
    <w:rsid w:val="74462F7F"/>
    <w:rsid w:val="75196F03"/>
    <w:rsid w:val="78DD1FB0"/>
    <w:rsid w:val="79C474D2"/>
    <w:rsid w:val="7A2A5D2B"/>
    <w:rsid w:val="7AD05E8D"/>
    <w:rsid w:val="7BA80CC1"/>
    <w:rsid w:val="7CB14937"/>
    <w:rsid w:val="7CC92B21"/>
    <w:rsid w:val="7F0505E6"/>
    <w:rsid w:val="7FA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1566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FollowedHyperlink"/>
    <w:basedOn w:val="a0"/>
    <w:rsid w:val="004321CA"/>
    <w:rPr>
      <w:color w:val="800080" w:themeColor="followedHyperlink"/>
      <w:u w:val="single"/>
    </w:rPr>
  </w:style>
  <w:style w:type="paragraph" w:styleId="ac">
    <w:name w:val="List Paragraph"/>
    <w:basedOn w:val="a"/>
    <w:uiPriority w:val="99"/>
    <w:rsid w:val="00E92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nconsolable523/Neteasy" TargetMode="External"/><Relationship Id="rId12" Type="http://schemas.openxmlformats.org/officeDocument/2006/relationships/hyperlink" Target="http://zhichaoblog.com/" TargetMode="External"/><Relationship Id="rId13" Type="http://schemas.openxmlformats.org/officeDocument/2006/relationships/hyperlink" Target="https://github.com/Inconsolable523/Neteasy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ichaoblog.com/" TargetMode="External"/><Relationship Id="rId7" Type="http://schemas.openxmlformats.org/officeDocument/2006/relationships/hyperlink" Target="https://github.com/Inconsolable523" TargetMode="External"/><Relationship Id="rId8" Type="http://schemas.openxmlformats.org/officeDocument/2006/relationships/hyperlink" Target="http://zhichaoblog.com/" TargetMode="External"/><Relationship Id="rId9" Type="http://schemas.openxmlformats.org/officeDocument/2006/relationships/hyperlink" Target="https://github.com/Inconsolable523" TargetMode="External"/><Relationship Id="rId10" Type="http://schemas.openxmlformats.org/officeDocument/2006/relationships/hyperlink" Target="http://zhichaoblog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noFill/>
          <a:miter/>
        </a:ln>
      </a:spPr>
      <a:bodyPr wrap="square" upright="1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C:\Users\Administrator.PC-20160126YSBV\AppData\Roaming\kingsoft\office6\templates\download\默认\简历-最新求职简历热门简历个人简历38</Template>
  <TotalTime>0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cp:lastPrinted>2017-02-15T04:36:00Z</cp:lastPrinted>
  <dcterms:created xsi:type="dcterms:W3CDTF">2017-02-15T04:39:00Z</dcterms:created>
  <dcterms:modified xsi:type="dcterms:W3CDTF">2017-02-15T04:39:00Z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